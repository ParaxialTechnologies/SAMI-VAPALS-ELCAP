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FB5BF" w14:textId="77777777" w:rsidR="00794509" w:rsidRDefault="00794509" w:rsidP="00794509">
      <w:pPr>
        <w:pStyle w:val="Title"/>
        <w:pBdr>
          <w:bottom w:val="none" w:sz="0" w:space="0" w:color="auto"/>
        </w:pBdr>
      </w:pPr>
      <w:r w:rsidRPr="00A67B55">
        <w:t>VISTA</w:t>
      </w:r>
    </w:p>
    <w:p w14:paraId="6CEC0998" w14:textId="77777777" w:rsidR="00794509" w:rsidRPr="00A67B55" w:rsidRDefault="00794509" w:rsidP="00794509">
      <w:pPr>
        <w:pStyle w:val="Title"/>
        <w:pBdr>
          <w:bottom w:val="none" w:sz="0" w:space="0" w:color="auto"/>
        </w:pBdr>
      </w:pPr>
      <w:r>
        <w:t>VAPALS-ELCAP</w:t>
      </w:r>
    </w:p>
    <w:p w14:paraId="363908AD" w14:textId="77777777" w:rsidR="00794509" w:rsidRPr="00A67B55" w:rsidRDefault="00794509" w:rsidP="00794509">
      <w:pPr>
        <w:pStyle w:val="Subtitle"/>
      </w:pPr>
      <w:r w:rsidRPr="00A67B55">
        <w:t>Version 18.0</w:t>
      </w:r>
    </w:p>
    <w:p w14:paraId="450EAEFD" w14:textId="5C975474" w:rsidR="00794509" w:rsidRPr="00A67B55" w:rsidRDefault="00794509" w:rsidP="00794509">
      <w:pPr>
        <w:pStyle w:val="Title"/>
        <w:pBdr>
          <w:bottom w:val="none" w:sz="0" w:space="0" w:color="auto"/>
        </w:pBdr>
      </w:pPr>
      <w:r>
        <w:t>Installation Guide and Release Notes</w:t>
      </w:r>
    </w:p>
    <w:p w14:paraId="5F5BE717" w14:textId="77777777" w:rsidR="00794509" w:rsidRPr="00A67B55" w:rsidRDefault="00794509" w:rsidP="00794509">
      <w:pPr>
        <w:pStyle w:val="Subtitle"/>
      </w:pPr>
      <w:r>
        <w:t>May 2019</w:t>
      </w:r>
    </w:p>
    <w:p w14:paraId="63BD4C9F" w14:textId="77777777" w:rsidR="00794509" w:rsidRPr="00A67B55" w:rsidRDefault="00794509" w:rsidP="00794509"/>
    <w:p w14:paraId="703165D9" w14:textId="77777777" w:rsidR="00794509" w:rsidRDefault="00794509" w:rsidP="00794509"/>
    <w:p w14:paraId="321D19DD" w14:textId="77777777" w:rsidR="00794509" w:rsidRDefault="00794509" w:rsidP="00794509"/>
    <w:p w14:paraId="2175F9A5" w14:textId="77777777" w:rsidR="00794509" w:rsidRDefault="00794509" w:rsidP="00794509"/>
    <w:p w14:paraId="45F6F7EC" w14:textId="77777777" w:rsidR="00794509" w:rsidRDefault="00794509" w:rsidP="00794509"/>
    <w:p w14:paraId="2E91EF6E" w14:textId="77777777" w:rsidR="00794509" w:rsidRDefault="00794509" w:rsidP="00794509"/>
    <w:p w14:paraId="2F9B0882" w14:textId="77777777" w:rsidR="00794509" w:rsidRDefault="00794509" w:rsidP="00794509"/>
    <w:p w14:paraId="69A229E2" w14:textId="77777777" w:rsidR="00794509" w:rsidRPr="00407601" w:rsidRDefault="00794509" w:rsidP="00794509"/>
    <w:p w14:paraId="0D2DA7F5" w14:textId="77777777" w:rsidR="00794509" w:rsidRDefault="00794509" w:rsidP="00794509">
      <w:pPr>
        <w:jc w:val="center"/>
      </w:pPr>
      <w:r>
        <w:rPr>
          <w:noProof/>
        </w:rPr>
        <w:drawing>
          <wp:inline distT="0" distB="0" distL="0" distR="0" wp14:anchorId="2E41DEF5" wp14:editId="3013350C">
            <wp:extent cx="2679269" cy="622300"/>
            <wp:effectExtent l="0" t="0" r="0" b="0"/>
            <wp:docPr id="1" name="Picture 1" title="VAPALS-EL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47" cy="6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837" w14:textId="77777777" w:rsidR="00794509" w:rsidRDefault="00794509" w:rsidP="00794509">
      <w:pPr>
        <w:jc w:val="center"/>
      </w:pPr>
      <w:r>
        <w:rPr>
          <w:noProof/>
        </w:rPr>
        <w:drawing>
          <wp:inline distT="0" distB="0" distL="0" distR="0" wp14:anchorId="6BE6D13E" wp14:editId="10F62718">
            <wp:extent cx="2366433" cy="2384730"/>
            <wp:effectExtent l="0" t="0" r="0" b="0"/>
            <wp:docPr id="32" name="Picture 32" title="VAPALS-EL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ranspar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389" cy="23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105" w14:textId="77777777" w:rsidR="00794509" w:rsidRDefault="00794509" w:rsidP="00794509">
      <w:r>
        <w:br w:type="page"/>
      </w:r>
    </w:p>
    <w:p w14:paraId="4622A21D" w14:textId="77777777" w:rsidR="00794509" w:rsidRPr="007573B8" w:rsidRDefault="00794509" w:rsidP="00794509">
      <w:pPr>
        <w:pStyle w:val="BodyText"/>
        <w:rPr>
          <w:b/>
          <w:sz w:val="28"/>
          <w:szCs w:val="28"/>
        </w:rPr>
      </w:pPr>
    </w:p>
    <w:p w14:paraId="39B211C5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  <w:proofErr w:type="gramStart"/>
      <w:r w:rsidRPr="007573B8">
        <w:rPr>
          <w:rFonts w:eastAsiaTheme="minorHAnsi"/>
          <w:sz w:val="28"/>
          <w:szCs w:val="28"/>
        </w:rPr>
        <w:t>©Copyright 2019 by Early Diagnosis and Treatment Research Foundation, Vista Expertise</w:t>
      </w:r>
      <w:r>
        <w:rPr>
          <w:rFonts w:eastAsiaTheme="minorHAnsi"/>
          <w:sz w:val="28"/>
          <w:szCs w:val="28"/>
        </w:rPr>
        <w:t xml:space="preserve"> </w:t>
      </w:r>
      <w:r w:rsidRPr="007573B8">
        <w:rPr>
          <w:rFonts w:eastAsiaTheme="minorHAnsi"/>
          <w:sz w:val="28"/>
          <w:szCs w:val="28"/>
        </w:rPr>
        <w:t>Network, and Paraxial.</w:t>
      </w:r>
      <w:proofErr w:type="gramEnd"/>
    </w:p>
    <w:p w14:paraId="7F60873B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</w:p>
    <w:p w14:paraId="3530EC61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</w:p>
    <w:p w14:paraId="30E90827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  <w:r w:rsidRPr="007573B8">
        <w:rPr>
          <w:rFonts w:eastAsiaTheme="minorHAnsi"/>
          <w:sz w:val="28"/>
          <w:szCs w:val="28"/>
        </w:rPr>
        <w:t>This manual is licensed under a Creative Commons Attribution-Share Alike 4.0 International</w:t>
      </w:r>
      <w:r>
        <w:rPr>
          <w:rFonts w:eastAsiaTheme="minorHAnsi"/>
          <w:sz w:val="28"/>
          <w:szCs w:val="28"/>
        </w:rPr>
        <w:t xml:space="preserve"> </w:t>
      </w:r>
      <w:r w:rsidRPr="007573B8">
        <w:rPr>
          <w:rFonts w:eastAsiaTheme="minorHAnsi"/>
          <w:sz w:val="28"/>
          <w:szCs w:val="28"/>
        </w:rPr>
        <w:t>license. Visit creativecommons.org for details.</w:t>
      </w:r>
    </w:p>
    <w:p w14:paraId="1C912509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</w:p>
    <w:p w14:paraId="07469906" w14:textId="77777777" w:rsidR="00794509" w:rsidRPr="007573B8" w:rsidRDefault="00794509" w:rsidP="00794509">
      <w:pPr>
        <w:pStyle w:val="BodyText"/>
        <w:rPr>
          <w:rFonts w:eastAsiaTheme="minorHAnsi"/>
          <w:sz w:val="28"/>
          <w:szCs w:val="28"/>
        </w:rPr>
      </w:pPr>
    </w:p>
    <w:p w14:paraId="3A692AFC" w14:textId="77777777" w:rsidR="00794509" w:rsidRPr="007573B8" w:rsidRDefault="00794509" w:rsidP="00794509">
      <w:pPr>
        <w:pStyle w:val="BodyText"/>
        <w:rPr>
          <w:b/>
          <w:sz w:val="28"/>
          <w:szCs w:val="28"/>
        </w:rPr>
      </w:pPr>
      <w:r w:rsidRPr="007573B8">
        <w:rPr>
          <w:rFonts w:eastAsiaTheme="minorHAnsi"/>
          <w:sz w:val="28"/>
          <w:szCs w:val="28"/>
        </w:rPr>
        <w:t>Revision History</w:t>
      </w:r>
    </w:p>
    <w:p w14:paraId="6FA2DB0A" w14:textId="77777777" w:rsidR="00794509" w:rsidRPr="007573B8" w:rsidRDefault="00794509" w:rsidP="00794509">
      <w:pPr>
        <w:pStyle w:val="BodyText"/>
        <w:rPr>
          <w:b/>
          <w:sz w:val="28"/>
          <w:szCs w:val="2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16"/>
        <w:gridCol w:w="2488"/>
        <w:gridCol w:w="2419"/>
        <w:gridCol w:w="2365"/>
      </w:tblGrid>
      <w:tr w:rsidR="00794509" w:rsidRPr="007573B8" w14:paraId="64504F15" w14:textId="77777777" w:rsidTr="00794509">
        <w:tc>
          <w:tcPr>
            <w:tcW w:w="2016" w:type="dxa"/>
          </w:tcPr>
          <w:p w14:paraId="55B9F223" w14:textId="77777777" w:rsidR="00794509" w:rsidRPr="007573B8" w:rsidRDefault="00794509" w:rsidP="00794509">
            <w:pPr>
              <w:rPr>
                <w:b/>
                <w:sz w:val="28"/>
                <w:szCs w:val="28"/>
              </w:rPr>
            </w:pPr>
            <w:r w:rsidRPr="007573B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88" w:type="dxa"/>
          </w:tcPr>
          <w:p w14:paraId="598B0AF2" w14:textId="77777777" w:rsidR="00794509" w:rsidRPr="007573B8" w:rsidRDefault="00794509" w:rsidP="00794509">
            <w:pPr>
              <w:rPr>
                <w:b/>
                <w:sz w:val="28"/>
                <w:szCs w:val="28"/>
              </w:rPr>
            </w:pPr>
            <w:r w:rsidRPr="007573B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19" w:type="dxa"/>
          </w:tcPr>
          <w:p w14:paraId="462FC4C6" w14:textId="77777777" w:rsidR="00794509" w:rsidRPr="007573B8" w:rsidRDefault="00794509" w:rsidP="00794509">
            <w:pPr>
              <w:rPr>
                <w:b/>
                <w:sz w:val="28"/>
                <w:szCs w:val="28"/>
              </w:rPr>
            </w:pPr>
            <w:r w:rsidRPr="007573B8"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2365" w:type="dxa"/>
          </w:tcPr>
          <w:p w14:paraId="319CB81F" w14:textId="77777777" w:rsidR="00794509" w:rsidRPr="007573B8" w:rsidRDefault="00794509" w:rsidP="00794509">
            <w:pPr>
              <w:rPr>
                <w:b/>
                <w:sz w:val="28"/>
                <w:szCs w:val="28"/>
              </w:rPr>
            </w:pPr>
            <w:r w:rsidRPr="007573B8">
              <w:rPr>
                <w:b/>
                <w:sz w:val="28"/>
                <w:szCs w:val="28"/>
              </w:rPr>
              <w:t>Authors</w:t>
            </w:r>
          </w:p>
        </w:tc>
      </w:tr>
      <w:tr w:rsidR="00794509" w:rsidRPr="007573B8" w14:paraId="232E8CDF" w14:textId="77777777" w:rsidTr="00794509">
        <w:tc>
          <w:tcPr>
            <w:tcW w:w="2016" w:type="dxa"/>
          </w:tcPr>
          <w:p w14:paraId="77F6BFF4" w14:textId="77777777" w:rsidR="00794509" w:rsidRPr="007573B8" w:rsidRDefault="00794509" w:rsidP="00794509">
            <w:pPr>
              <w:rPr>
                <w:sz w:val="28"/>
                <w:szCs w:val="28"/>
              </w:rPr>
            </w:pPr>
            <w:r w:rsidRPr="007573B8">
              <w:rPr>
                <w:sz w:val="28"/>
                <w:szCs w:val="28"/>
              </w:rPr>
              <w:t>May 2019</w:t>
            </w:r>
          </w:p>
        </w:tc>
        <w:tc>
          <w:tcPr>
            <w:tcW w:w="2488" w:type="dxa"/>
          </w:tcPr>
          <w:p w14:paraId="502EDFFC" w14:textId="77777777" w:rsidR="00794509" w:rsidRPr="007573B8" w:rsidRDefault="00794509" w:rsidP="00794509">
            <w:pPr>
              <w:rPr>
                <w:sz w:val="28"/>
                <w:szCs w:val="28"/>
              </w:rPr>
            </w:pPr>
            <w:r w:rsidRPr="007573B8">
              <w:rPr>
                <w:sz w:val="28"/>
                <w:szCs w:val="28"/>
              </w:rPr>
              <w:t>Version 18 Release</w:t>
            </w:r>
          </w:p>
        </w:tc>
        <w:tc>
          <w:tcPr>
            <w:tcW w:w="2419" w:type="dxa"/>
          </w:tcPr>
          <w:p w14:paraId="3153B990" w14:textId="77777777" w:rsidR="00794509" w:rsidRPr="007573B8" w:rsidRDefault="00794509" w:rsidP="00794509">
            <w:pPr>
              <w:rPr>
                <w:sz w:val="28"/>
                <w:szCs w:val="28"/>
              </w:rPr>
            </w:pPr>
            <w:r w:rsidRPr="007573B8">
              <w:rPr>
                <w:sz w:val="28"/>
                <w:szCs w:val="28"/>
              </w:rPr>
              <w:t>English (US)</w:t>
            </w:r>
          </w:p>
        </w:tc>
        <w:tc>
          <w:tcPr>
            <w:tcW w:w="2365" w:type="dxa"/>
          </w:tcPr>
          <w:p w14:paraId="348FD50A" w14:textId="0CECA485" w:rsidR="00794509" w:rsidRDefault="00794509" w:rsidP="007945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Alexis Carlson</w:t>
            </w:r>
          </w:p>
          <w:p w14:paraId="74029C2E" w14:textId="77777777" w:rsidR="00794509" w:rsidRPr="007573B8" w:rsidRDefault="00794509" w:rsidP="00794509">
            <w:pPr>
              <w:rPr>
                <w:sz w:val="28"/>
                <w:szCs w:val="28"/>
              </w:rPr>
            </w:pPr>
            <w:r w:rsidRPr="007573B8">
              <w:rPr>
                <w:sz w:val="28"/>
                <w:szCs w:val="28"/>
              </w:rPr>
              <w:t>Kathy Ice</w:t>
            </w:r>
          </w:p>
        </w:tc>
      </w:tr>
    </w:tbl>
    <w:p w14:paraId="4BDEF9BD" w14:textId="77777777" w:rsidR="00794509" w:rsidRDefault="00794509" w:rsidP="00794509">
      <w:pPr>
        <w:tabs>
          <w:tab w:val="clear" w:pos="720"/>
        </w:tabs>
        <w:spacing w:before="0" w:after="0"/>
      </w:pPr>
    </w:p>
    <w:p w14:paraId="0C585F1D" w14:textId="77777777" w:rsidR="00794509" w:rsidRDefault="00794509" w:rsidP="00794509">
      <w:pPr>
        <w:tabs>
          <w:tab w:val="clear" w:pos="720"/>
        </w:tabs>
        <w:spacing w:before="0" w:after="0"/>
      </w:pPr>
    </w:p>
    <w:p w14:paraId="3545A604" w14:textId="77777777" w:rsidR="00794509" w:rsidRDefault="00794509" w:rsidP="00794509">
      <w:pPr>
        <w:tabs>
          <w:tab w:val="clear" w:pos="720"/>
        </w:tabs>
        <w:spacing w:before="0" w:after="0"/>
      </w:pPr>
    </w:p>
    <w:p w14:paraId="4BFEB00F" w14:textId="77777777" w:rsidR="00794509" w:rsidRDefault="00794509" w:rsidP="00794509">
      <w:pPr>
        <w:tabs>
          <w:tab w:val="clear" w:pos="720"/>
        </w:tabs>
        <w:spacing w:before="0" w:after="0"/>
      </w:pPr>
      <w:r>
        <w:rPr>
          <w:noProof/>
        </w:rPr>
        <w:drawing>
          <wp:inline distT="0" distB="0" distL="0" distR="0" wp14:anchorId="4E468907" wp14:editId="0303AC0F">
            <wp:extent cx="2286000" cy="1948340"/>
            <wp:effectExtent l="0" t="0" r="0" b="7620"/>
            <wp:docPr id="2" name="Picture 2" title="Vista Expertise Networ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82" cy="194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C7F1C" wp14:editId="11D52FD7">
            <wp:extent cx="2985143" cy="1756833"/>
            <wp:effectExtent l="0" t="0" r="0" b="0"/>
            <wp:docPr id="4" name="Picture 4" title="Paraxial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75" cy="175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09AB" w14:textId="77777777" w:rsidR="00794509" w:rsidRDefault="00794509" w:rsidP="00794509">
      <w:pPr>
        <w:tabs>
          <w:tab w:val="clear" w:pos="720"/>
        </w:tabs>
        <w:spacing w:before="0" w:after="0"/>
      </w:pPr>
    </w:p>
    <w:p w14:paraId="376A8B6E" w14:textId="77777777" w:rsidR="00794509" w:rsidRDefault="00794509" w:rsidP="00794509">
      <w:pPr>
        <w:tabs>
          <w:tab w:val="clear" w:pos="720"/>
        </w:tabs>
        <w:spacing w:before="0" w:after="0"/>
      </w:pPr>
    </w:p>
    <w:p w14:paraId="05F17D17" w14:textId="531D9708" w:rsidR="00794509" w:rsidRDefault="00794509" w:rsidP="00794509">
      <w:r>
        <w:rPr>
          <w:noProof/>
        </w:rPr>
        <w:drawing>
          <wp:inline distT="0" distB="0" distL="0" distR="0" wp14:anchorId="3A990D58" wp14:editId="1CA1B253">
            <wp:extent cx="1714500" cy="1714500"/>
            <wp:effectExtent l="0" t="0" r="0" b="0"/>
            <wp:docPr id="6" name="Picture 6" title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a-seal-10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369F" w14:textId="77777777" w:rsidR="00794509" w:rsidRDefault="00794509">
      <w:pPr>
        <w:tabs>
          <w:tab w:val="clear" w:pos="720"/>
        </w:tabs>
        <w:spacing w:before="0" w:after="0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</w:rPr>
        <w:id w:val="-8582803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0F2757" w14:textId="7B6ED846" w:rsidR="00055701" w:rsidRDefault="00055701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14:paraId="612A80D0" w14:textId="77777777" w:rsidR="00264C73" w:rsidRDefault="0005570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64C73">
            <w:rPr>
              <w:noProof/>
            </w:rPr>
            <w:t>Installation Guide</w:t>
          </w:r>
          <w:r w:rsidR="00264C73">
            <w:rPr>
              <w:noProof/>
            </w:rPr>
            <w:tab/>
          </w:r>
          <w:r w:rsidR="00264C73">
            <w:rPr>
              <w:noProof/>
            </w:rPr>
            <w:fldChar w:fldCharType="begin"/>
          </w:r>
          <w:r w:rsidR="00264C73">
            <w:rPr>
              <w:noProof/>
            </w:rPr>
            <w:instrText xml:space="preserve"> PAGEREF _Toc419546688 \h </w:instrText>
          </w:r>
          <w:r w:rsidR="00264C73">
            <w:rPr>
              <w:noProof/>
            </w:rPr>
          </w:r>
          <w:r w:rsidR="00264C73">
            <w:rPr>
              <w:noProof/>
            </w:rPr>
            <w:fldChar w:fldCharType="separate"/>
          </w:r>
          <w:r w:rsidR="00264C73">
            <w:rPr>
              <w:noProof/>
            </w:rPr>
            <w:t>1</w:t>
          </w:r>
          <w:r w:rsidR="00264C73">
            <w:rPr>
              <w:noProof/>
            </w:rPr>
            <w:fldChar w:fldCharType="end"/>
          </w:r>
        </w:p>
        <w:p w14:paraId="369C8CF8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Install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D8E507" w14:textId="77777777" w:rsidR="00264C73" w:rsidRDefault="00264C7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1D71CB3" w14:textId="77777777" w:rsidR="00264C73" w:rsidRDefault="00264C7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Ubuntu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474F317" w14:textId="77777777" w:rsidR="00264C73" w:rsidRDefault="00264C7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Windows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9EA10E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Bring up a terminal session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957EE9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Install the VAPALS/ELCAP Docker image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328EE8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the VAPALS/ELCAP Docker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A12116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 into the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7F3BC8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Update Vista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254BFD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the web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E0E4B4" w14:textId="77777777" w:rsidR="00264C73" w:rsidRDefault="00264C7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Authentication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B2A549" w14:textId="77777777" w:rsidR="00264C73" w:rsidRDefault="00264C73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The web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7B9777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Stop a VA-PALS Docker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6EA80A" w14:textId="77777777" w:rsidR="00264C73" w:rsidRDefault="00264C73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Move files to your Docker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31727A" w14:textId="77777777" w:rsidR="00264C73" w:rsidRDefault="00264C73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Release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_Toc419546703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64DCD7" w14:textId="27C63F15" w:rsidR="00055701" w:rsidRDefault="00055701">
          <w:r>
            <w:rPr>
              <w:b/>
              <w:bCs/>
              <w:noProof/>
            </w:rPr>
            <w:fldChar w:fldCharType="end"/>
          </w:r>
        </w:p>
      </w:sdtContent>
    </w:sdt>
    <w:p w14:paraId="6EFA176F" w14:textId="5225D1D8" w:rsidR="00794509" w:rsidRDefault="00794509">
      <w:pPr>
        <w:tabs>
          <w:tab w:val="clear" w:pos="720"/>
        </w:tabs>
        <w:spacing w:before="0" w:after="0"/>
        <w:rPr>
          <w:rFonts w:ascii="Arial" w:eastAsiaTheme="majorEastAsia" w:hAnsi="Arial" w:cstheme="majorBidi"/>
          <w:b/>
          <w:bCs/>
          <w:sz w:val="36"/>
          <w:szCs w:val="32"/>
        </w:rPr>
      </w:pPr>
      <w:r>
        <w:br w:type="page"/>
      </w:r>
    </w:p>
    <w:p w14:paraId="346CC851" w14:textId="77777777" w:rsidR="00794509" w:rsidRDefault="00794509" w:rsidP="00E529DB">
      <w:pPr>
        <w:pStyle w:val="Heading1"/>
        <w:sectPr w:rsidR="00794509" w:rsidSect="00794509">
          <w:footerReference w:type="even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73185" w14:textId="0A474BC1" w:rsidR="00E529DB" w:rsidRDefault="00E529DB" w:rsidP="00E529DB">
      <w:pPr>
        <w:pStyle w:val="Heading1"/>
      </w:pPr>
      <w:bookmarkStart w:id="1" w:name="_Toc419546688"/>
      <w:r>
        <w:t>Installation Guide</w:t>
      </w:r>
      <w:bookmarkEnd w:id="1"/>
    </w:p>
    <w:p w14:paraId="6334B5CB" w14:textId="6669855B" w:rsidR="008F5F32" w:rsidRPr="008F5F32" w:rsidRDefault="008F5F32" w:rsidP="008F5F32">
      <w:r>
        <w:t xml:space="preserve">The current version of the VAPALS-ELCAP software uses the </w:t>
      </w:r>
      <w:proofErr w:type="spellStart"/>
      <w:r>
        <w:t>Docker</w:t>
      </w:r>
      <w:proofErr w:type="spellEnd"/>
      <w:r>
        <w:t xml:space="preserve"> container platform. </w:t>
      </w:r>
      <w:r w:rsidR="009F1496">
        <w:t xml:space="preserve">These instructions walk through the process of installing </w:t>
      </w:r>
      <w:proofErr w:type="spellStart"/>
      <w:r w:rsidR="009F1496">
        <w:t>Docker</w:t>
      </w:r>
      <w:proofErr w:type="spellEnd"/>
      <w:r w:rsidR="009F1496">
        <w:t xml:space="preserve">, then installing and starting the VAPALS-ELCAP software. </w:t>
      </w:r>
    </w:p>
    <w:p w14:paraId="0E107D8D" w14:textId="77777777" w:rsidR="008F5F32" w:rsidRPr="008F5F32" w:rsidRDefault="008F5F32" w:rsidP="008F5F32">
      <w:pPr>
        <w:pStyle w:val="Heading2"/>
      </w:pPr>
      <w:bookmarkStart w:id="2" w:name="_Toc419546689"/>
      <w:r w:rsidRPr="008F5F32">
        <w:t xml:space="preserve">Install </w:t>
      </w:r>
      <w:proofErr w:type="spellStart"/>
      <w:r w:rsidRPr="008F5F32">
        <w:t>Docker</w:t>
      </w:r>
      <w:bookmarkEnd w:id="2"/>
      <w:proofErr w:type="spellEnd"/>
    </w:p>
    <w:p w14:paraId="29AD52C1" w14:textId="77777777" w:rsidR="008F5F32" w:rsidRPr="008F5F32" w:rsidRDefault="008F5F32" w:rsidP="009F1496">
      <w:pPr>
        <w:pStyle w:val="Heading3"/>
      </w:pPr>
      <w:bookmarkStart w:id="3" w:name="_Toc419546690"/>
      <w:r w:rsidRPr="008F5F32">
        <w:t>Mac</w:t>
      </w:r>
      <w:bookmarkEnd w:id="3"/>
    </w:p>
    <w:p w14:paraId="794C895B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Paste the following URL into a browser:</w:t>
      </w:r>
    </w:p>
    <w:p w14:paraId="083E60B2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5C105139" w14:textId="77777777" w:rsidR="008F5F32" w:rsidRPr="008F5F32" w:rsidRDefault="00E72884" w:rsidP="008F5F32">
      <w:pPr>
        <w:tabs>
          <w:tab w:val="clear" w:pos="720"/>
        </w:tabs>
        <w:spacing w:before="0" w:after="0"/>
      </w:pPr>
      <w:hyperlink r:id="rId15" w:history="1">
        <w:r w:rsidR="008F5F32" w:rsidRPr="008F5F32">
          <w:rPr>
            <w:rStyle w:val="Hyperlink"/>
          </w:rPr>
          <w:t>https://download.docker.com/mac/stable/Docker.dmg</w:t>
        </w:r>
      </w:hyperlink>
    </w:p>
    <w:p w14:paraId="7908D943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6383CC35" w14:textId="77777777" w:rsid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Double-click the DMG file and follow the instructions to install </w:t>
      </w:r>
      <w:proofErr w:type="spellStart"/>
      <w:r w:rsidRPr="008F5F32">
        <w:t>Docker</w:t>
      </w:r>
      <w:proofErr w:type="spellEnd"/>
      <w:r w:rsidRPr="008F5F32">
        <w:t>.</w:t>
      </w:r>
    </w:p>
    <w:p w14:paraId="78D0F8A8" w14:textId="77777777" w:rsidR="00EC39F4" w:rsidRPr="008F5F32" w:rsidRDefault="00EC39F4" w:rsidP="008F5F32">
      <w:pPr>
        <w:tabs>
          <w:tab w:val="clear" w:pos="720"/>
        </w:tabs>
        <w:spacing w:before="0" w:after="0"/>
      </w:pPr>
    </w:p>
    <w:p w14:paraId="523E0A9C" w14:textId="77777777" w:rsidR="008F5F32" w:rsidRPr="008F5F32" w:rsidRDefault="008F5F32" w:rsidP="009F1496">
      <w:pPr>
        <w:pStyle w:val="Heading3"/>
      </w:pPr>
      <w:bookmarkStart w:id="4" w:name="_Toc419546691"/>
      <w:r w:rsidRPr="008F5F32">
        <w:t>Ubuntu</w:t>
      </w:r>
      <w:bookmarkEnd w:id="4"/>
    </w:p>
    <w:p w14:paraId="3129D817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There is an excellent guide for installing </w:t>
      </w:r>
      <w:proofErr w:type="spellStart"/>
      <w:r w:rsidRPr="008F5F32">
        <w:t>Docker</w:t>
      </w:r>
      <w:proofErr w:type="spellEnd"/>
      <w:r w:rsidRPr="008F5F32">
        <w:t xml:space="preserve"> on Ubuntu at</w:t>
      </w:r>
    </w:p>
    <w:p w14:paraId="2D53C6E5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0201FF2F" w14:textId="77777777" w:rsidR="008F5F32" w:rsidRDefault="00E72884" w:rsidP="008F5F32">
      <w:pPr>
        <w:tabs>
          <w:tab w:val="clear" w:pos="720"/>
        </w:tabs>
        <w:spacing w:before="0" w:after="0"/>
        <w:rPr>
          <w:rStyle w:val="Hyperlink"/>
        </w:rPr>
      </w:pPr>
      <w:hyperlink r:id="rId16" w:history="1">
        <w:r w:rsidR="008F5F32" w:rsidRPr="008F5F32">
          <w:rPr>
            <w:rStyle w:val="Hyperlink"/>
          </w:rPr>
          <w:t>https://docs.docker.com/engine/installation/linux/docker-ce/ubuntu/</w:t>
        </w:r>
      </w:hyperlink>
    </w:p>
    <w:p w14:paraId="1C06E6DE" w14:textId="77777777" w:rsidR="00794509" w:rsidRPr="008F5F32" w:rsidRDefault="00794509" w:rsidP="008F5F32">
      <w:pPr>
        <w:tabs>
          <w:tab w:val="clear" w:pos="720"/>
        </w:tabs>
        <w:spacing w:before="0" w:after="0"/>
      </w:pPr>
    </w:p>
    <w:p w14:paraId="4367C712" w14:textId="77777777" w:rsidR="00794509" w:rsidRPr="00794509" w:rsidRDefault="00794509" w:rsidP="00794509">
      <w:pPr>
        <w:pStyle w:val="Heading3"/>
      </w:pPr>
      <w:bookmarkStart w:id="5" w:name="_Toc419546692"/>
      <w:r w:rsidRPr="00794509">
        <w:t>Windows</w:t>
      </w:r>
      <w:bookmarkEnd w:id="5"/>
    </w:p>
    <w:p w14:paraId="40F2814B" w14:textId="4FD39B54" w:rsidR="00794509" w:rsidRPr="00794509" w:rsidRDefault="00794509" w:rsidP="00794509">
      <w:r w:rsidRPr="00794509">
        <w:t xml:space="preserve">The instructions for installing </w:t>
      </w:r>
      <w:proofErr w:type="spellStart"/>
      <w:r w:rsidRPr="00794509">
        <w:t>Docker</w:t>
      </w:r>
      <w:proofErr w:type="spellEnd"/>
      <w:r w:rsidRPr="00794509">
        <w:t xml:space="preserve"> on Windows are at</w:t>
      </w:r>
    </w:p>
    <w:p w14:paraId="0B4F0FD9" w14:textId="46A58B0E" w:rsidR="00794509" w:rsidRDefault="00E72884" w:rsidP="00794509">
      <w:hyperlink r:id="rId17" w:history="1">
        <w:r w:rsidR="00794509" w:rsidRPr="00794509">
          <w:rPr>
            <w:rStyle w:val="Hyperlink"/>
          </w:rPr>
          <w:t>https://hub.docker.com/editions/community/docker-ce-desktop-windows</w:t>
        </w:r>
      </w:hyperlink>
    </w:p>
    <w:p w14:paraId="57D4839B" w14:textId="77777777" w:rsidR="00794509" w:rsidRDefault="00794509" w:rsidP="00794509"/>
    <w:p w14:paraId="21A76633" w14:textId="77777777" w:rsidR="008F5F32" w:rsidRPr="008F5F32" w:rsidRDefault="008F5F32" w:rsidP="009F1496">
      <w:pPr>
        <w:pStyle w:val="Heading2"/>
      </w:pPr>
      <w:bookmarkStart w:id="6" w:name="_Toc419546693"/>
      <w:r w:rsidRPr="008F5F32">
        <w:t>Bring up a terminal session</w:t>
      </w:r>
      <w:bookmarkEnd w:id="6"/>
    </w:p>
    <w:p w14:paraId="775F465D" w14:textId="751FC8BE" w:rsidR="00EC39F4" w:rsidRDefault="008F5F32" w:rsidP="008F5F32">
      <w:pPr>
        <w:tabs>
          <w:tab w:val="clear" w:pos="720"/>
        </w:tabs>
        <w:spacing w:before="0" w:after="0"/>
      </w:pPr>
      <w:r w:rsidRPr="008F5F32">
        <w:t xml:space="preserve">On the Mac, you’ll just open Terminal from Applications/Utilities. On </w:t>
      </w:r>
      <w:r w:rsidR="00794509">
        <w:t>Windows</w:t>
      </w:r>
      <w:r w:rsidR="00E72884">
        <w:t xml:space="preserve"> and </w:t>
      </w:r>
      <w:r w:rsidRPr="008F5F32">
        <w:t xml:space="preserve">Linux, there are a number of possible terminal applications depending on your specific installation. </w:t>
      </w:r>
      <w:r w:rsidR="00E72884" w:rsidRPr="00E72884">
        <w:t>You should be able to find a free open-source one by searching using your favorite browser.</w:t>
      </w:r>
    </w:p>
    <w:p w14:paraId="012EBB38" w14:textId="77777777" w:rsidR="00EC39F4" w:rsidRDefault="00EC39F4" w:rsidP="008F5F32">
      <w:pPr>
        <w:tabs>
          <w:tab w:val="clear" w:pos="720"/>
        </w:tabs>
        <w:spacing w:before="0" w:after="0"/>
      </w:pPr>
    </w:p>
    <w:p w14:paraId="2E0867E1" w14:textId="391C6AD7" w:rsidR="008F5F32" w:rsidRPr="008F5F32" w:rsidRDefault="009F1496" w:rsidP="008F5F32">
      <w:pPr>
        <w:tabs>
          <w:tab w:val="clear" w:pos="720"/>
        </w:tabs>
        <w:spacing w:before="0" w:after="0"/>
      </w:pPr>
      <w:r>
        <w:t>This manual uses</w:t>
      </w:r>
      <w:r w:rsidR="008F5F32" w:rsidRPr="008F5F32">
        <w:t xml:space="preserve"> $ to represent the standard command-line prompt</w:t>
      </w:r>
      <w:r w:rsidR="001F045B">
        <w:t>; user input</w:t>
      </w:r>
      <w:r w:rsidR="008F5F32" w:rsidRPr="008F5F32">
        <w:t xml:space="preserve"> will be in </w:t>
      </w:r>
      <w:r w:rsidR="008F5F32" w:rsidRPr="008F5F32">
        <w:rPr>
          <w:b/>
          <w:bCs/>
        </w:rPr>
        <w:t>boldface</w:t>
      </w:r>
      <w:r w:rsidR="008F5F32" w:rsidRPr="008F5F32">
        <w:t xml:space="preserve">. Commentary about some of the user-computer interaction will be in </w:t>
      </w:r>
      <w:r w:rsidR="008F5F32" w:rsidRPr="008F5F32">
        <w:rPr>
          <w:i/>
          <w:iCs/>
        </w:rPr>
        <w:t>italics</w:t>
      </w:r>
      <w:r w:rsidR="008F5F32" w:rsidRPr="008F5F32">
        <w:t>.</w:t>
      </w:r>
    </w:p>
    <w:p w14:paraId="1385F9CF" w14:textId="77777777" w:rsidR="008F5F32" w:rsidRPr="008F5F32" w:rsidRDefault="008F5F32" w:rsidP="00EC39F4">
      <w:pPr>
        <w:pStyle w:val="Heading2"/>
      </w:pPr>
      <w:bookmarkStart w:id="7" w:name="_Toc419546694"/>
      <w:r w:rsidRPr="008F5F32">
        <w:t xml:space="preserve">Install the VAPALS/ELCAP </w:t>
      </w:r>
      <w:proofErr w:type="spellStart"/>
      <w:r w:rsidRPr="008F5F32">
        <w:t>Docker</w:t>
      </w:r>
      <w:proofErr w:type="spellEnd"/>
      <w:r w:rsidRPr="008F5F32">
        <w:t xml:space="preserve"> image</w:t>
      </w:r>
      <w:bookmarkEnd w:id="7"/>
    </w:p>
    <w:p w14:paraId="15CD303A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This is presently a 1.35GB download, so it will take a while. At the command line:</w:t>
      </w:r>
    </w:p>
    <w:p w14:paraId="7BBFD31E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091332FE" w14:textId="77777777" w:rsidR="008F5F32" w:rsidRPr="008F5F32" w:rsidRDefault="008F5F32" w:rsidP="001F045B">
      <w:pPr>
        <w:pStyle w:val="ScreenCap"/>
      </w:pPr>
      <w:r w:rsidRPr="008F5F32">
        <w:t xml:space="preserve">$ </w:t>
      </w:r>
      <w:proofErr w:type="spellStart"/>
      <w:proofErr w:type="gramStart"/>
      <w:r w:rsidRPr="001F045B">
        <w:rPr>
          <w:b/>
        </w:rPr>
        <w:t>docker</w:t>
      </w:r>
      <w:proofErr w:type="spellEnd"/>
      <w:proofErr w:type="gramEnd"/>
      <w:r w:rsidRPr="001F045B">
        <w:rPr>
          <w:b/>
        </w:rPr>
        <w:t xml:space="preserve"> pull </w:t>
      </w:r>
      <w:proofErr w:type="spellStart"/>
      <w:r w:rsidRPr="001F045B">
        <w:rPr>
          <w:b/>
        </w:rPr>
        <w:t>osehra</w:t>
      </w:r>
      <w:proofErr w:type="spellEnd"/>
      <w:r w:rsidRPr="001F045B">
        <w:rPr>
          <w:b/>
        </w:rPr>
        <w:t>/</w:t>
      </w:r>
      <w:proofErr w:type="spellStart"/>
      <w:r w:rsidRPr="001F045B">
        <w:rPr>
          <w:b/>
        </w:rPr>
        <w:t>va</w:t>
      </w:r>
      <w:proofErr w:type="spellEnd"/>
      <w:r w:rsidRPr="001F045B">
        <w:rPr>
          <w:b/>
        </w:rPr>
        <w:t>-pals</w:t>
      </w:r>
    </w:p>
    <w:p w14:paraId="4097EEF3" w14:textId="77777777" w:rsidR="008F5F32" w:rsidRPr="008F5F32" w:rsidRDefault="008F5F32" w:rsidP="001F045B">
      <w:pPr>
        <w:pStyle w:val="ScreenCap"/>
      </w:pPr>
      <w:r w:rsidRPr="008F5F32">
        <w:t>Using default tag: latest</w:t>
      </w:r>
    </w:p>
    <w:p w14:paraId="1FB6AE5B" w14:textId="77777777" w:rsidR="008F5F32" w:rsidRPr="008F5F32" w:rsidRDefault="008F5F32" w:rsidP="001F045B">
      <w:pPr>
        <w:pStyle w:val="ScreenCap"/>
      </w:pPr>
      <w:proofErr w:type="gramStart"/>
      <w:r w:rsidRPr="008F5F32">
        <w:t>latest</w:t>
      </w:r>
      <w:proofErr w:type="gramEnd"/>
      <w:r w:rsidRPr="008F5F32">
        <w:t xml:space="preserve">: Pulling from </w:t>
      </w:r>
      <w:proofErr w:type="spellStart"/>
      <w:r w:rsidRPr="008F5F32">
        <w:t>osehra</w:t>
      </w:r>
      <w:proofErr w:type="spellEnd"/>
      <w:r w:rsidRPr="008F5F32">
        <w:t>/</w:t>
      </w:r>
      <w:proofErr w:type="spellStart"/>
      <w:r w:rsidRPr="008F5F32">
        <w:t>va</w:t>
      </w:r>
      <w:proofErr w:type="spellEnd"/>
      <w:r w:rsidRPr="008F5F32">
        <w:t>-pals</w:t>
      </w:r>
    </w:p>
    <w:p w14:paraId="3E4B96E0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74E7E397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At this point, you’ll get a line that looks like this:</w:t>
      </w:r>
    </w:p>
    <w:p w14:paraId="7F131E59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3CD6D44D" w14:textId="77777777" w:rsidR="001F045B" w:rsidRDefault="001F045B" w:rsidP="001F045B">
      <w:pPr>
        <w:pStyle w:val="ScreenCap"/>
      </w:pPr>
      <w:r>
        <w:rPr>
          <w:i/>
          <w:iCs/>
        </w:rPr>
        <w:t>ID</w:t>
      </w:r>
      <w:r w:rsidR="008F5F32" w:rsidRPr="008F5F32">
        <w:t>: Downloading [</w:t>
      </w:r>
      <w:proofErr w:type="gramStart"/>
      <w:r w:rsidR="008F5F32" w:rsidRPr="008F5F32">
        <w:t>&gt;           </w:t>
      </w:r>
      <w:r>
        <w:t>                              ]</w:t>
      </w:r>
      <w:proofErr w:type="gramEnd"/>
    </w:p>
    <w:p w14:paraId="1B803E56" w14:textId="189B553B" w:rsidR="008F5F32" w:rsidRPr="008F5F32" w:rsidRDefault="008F5F32" w:rsidP="001F045B">
      <w:pPr>
        <w:pStyle w:val="ScreenCap"/>
      </w:pPr>
      <w:proofErr w:type="gramStart"/>
      <w:r w:rsidRPr="008F5F32">
        <w:rPr>
          <w:i/>
          <w:iCs/>
        </w:rPr>
        <w:t>so</w:t>
      </w:r>
      <w:proofErr w:type="gramEnd"/>
      <w:r w:rsidRPr="008F5F32">
        <w:rPr>
          <w:i/>
          <w:iCs/>
        </w:rPr>
        <w:t>-far</w:t>
      </w:r>
      <w:r w:rsidRPr="008F5F32">
        <w:t>/</w:t>
      </w:r>
      <w:r w:rsidRPr="008F5F32">
        <w:rPr>
          <w:i/>
          <w:iCs/>
        </w:rPr>
        <w:t>total</w:t>
      </w:r>
    </w:p>
    <w:p w14:paraId="21E4226A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480906B0" w14:textId="13770A4E" w:rsidR="008F5F32" w:rsidRPr="008F5F32" w:rsidRDefault="001F045B" w:rsidP="008F5F32">
      <w:pPr>
        <w:tabs>
          <w:tab w:val="clear" w:pos="720"/>
        </w:tabs>
        <w:spacing w:before="0" w:after="0"/>
      </w:pPr>
      <w:proofErr w:type="gramStart"/>
      <w:r>
        <w:t>w</w:t>
      </w:r>
      <w:r w:rsidR="008F5F32" w:rsidRPr="008F5F32">
        <w:t>here</w:t>
      </w:r>
      <w:proofErr w:type="gramEnd"/>
      <w:r w:rsidR="008F5F32" w:rsidRPr="008F5F32">
        <w:t xml:space="preserve"> </w:t>
      </w:r>
      <w:r>
        <w:rPr>
          <w:i/>
          <w:iCs/>
        </w:rPr>
        <w:t>ID</w:t>
      </w:r>
      <w:r w:rsidR="008F5F32" w:rsidRPr="008F5F32">
        <w:t xml:space="preserve"> is a short string of letters and numbers that identify this </w:t>
      </w:r>
      <w:proofErr w:type="spellStart"/>
      <w:r w:rsidR="008F5F32" w:rsidRPr="008F5F32">
        <w:t>Docker</w:t>
      </w:r>
      <w:proofErr w:type="spellEnd"/>
      <w:r w:rsidR="008F5F32" w:rsidRPr="008F5F32">
        <w:t xml:space="preserve"> image (for example, the latest version, as of this writing, has an </w:t>
      </w:r>
      <w:r>
        <w:rPr>
          <w:i/>
          <w:iCs/>
        </w:rPr>
        <w:t>ID</w:t>
      </w:r>
      <w:r w:rsidR="008F5F32" w:rsidRPr="008F5F32">
        <w:t xml:space="preserve"> of e88470e1ff51), the &gt; bit works like a progress bar, the </w:t>
      </w:r>
      <w:r w:rsidR="008F5F32" w:rsidRPr="008F5F32">
        <w:rPr>
          <w:i/>
          <w:iCs/>
        </w:rPr>
        <w:t>so-far</w:t>
      </w:r>
      <w:r w:rsidR="008F5F32" w:rsidRPr="008F5F32">
        <w:t xml:space="preserve"> value shows how much has been downloaded, and </w:t>
      </w:r>
      <w:r w:rsidR="008F5F32" w:rsidRPr="008F5F32">
        <w:rPr>
          <w:i/>
          <w:iCs/>
        </w:rPr>
        <w:t>total</w:t>
      </w:r>
      <w:r w:rsidR="008F5F32" w:rsidRPr="008F5F32">
        <w:t xml:space="preserve"> shows the size of the download. Once the download is complete, that line gets replaced with a very similar one that looks like this:</w:t>
      </w:r>
    </w:p>
    <w:p w14:paraId="1D526109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4A4F0541" w14:textId="77777777" w:rsidR="001F045B" w:rsidRDefault="001F045B" w:rsidP="001F045B">
      <w:pPr>
        <w:pStyle w:val="ScreenCap"/>
      </w:pPr>
      <w:r>
        <w:rPr>
          <w:i/>
          <w:iCs/>
        </w:rPr>
        <w:t>ID</w:t>
      </w:r>
      <w:r w:rsidR="008F5F32" w:rsidRPr="008F5F32">
        <w:t>: Extracting [</w:t>
      </w:r>
      <w:proofErr w:type="gramStart"/>
      <w:r w:rsidR="008F5F32" w:rsidRPr="008F5F32">
        <w:t>&gt;            </w:t>
      </w:r>
      <w:r>
        <w:t>                              ]</w:t>
      </w:r>
      <w:proofErr w:type="gramEnd"/>
    </w:p>
    <w:p w14:paraId="7C615A9A" w14:textId="54895C8A" w:rsidR="008F5F32" w:rsidRPr="008F5F32" w:rsidRDefault="008F5F32" w:rsidP="001F045B">
      <w:pPr>
        <w:pStyle w:val="ScreenCap"/>
      </w:pPr>
      <w:proofErr w:type="gramStart"/>
      <w:r w:rsidRPr="008F5F32">
        <w:rPr>
          <w:i/>
          <w:iCs/>
        </w:rPr>
        <w:t>so</w:t>
      </w:r>
      <w:proofErr w:type="gramEnd"/>
      <w:r w:rsidRPr="008F5F32">
        <w:rPr>
          <w:i/>
          <w:iCs/>
        </w:rPr>
        <w:t>-far</w:t>
      </w:r>
      <w:r w:rsidRPr="008F5F32">
        <w:t>/</w:t>
      </w:r>
      <w:r w:rsidRPr="008F5F32">
        <w:rPr>
          <w:i/>
          <w:iCs/>
        </w:rPr>
        <w:t>total</w:t>
      </w:r>
    </w:p>
    <w:p w14:paraId="3DDDB8F6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7E0D884F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Again, that will take a while. When that process is complete, you’ll get the following lines:</w:t>
      </w:r>
    </w:p>
    <w:p w14:paraId="683341D2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117110B3" w14:textId="6017E7A2" w:rsidR="008F5F32" w:rsidRPr="008F5F32" w:rsidRDefault="001F045B" w:rsidP="001F045B">
      <w:pPr>
        <w:pStyle w:val="ScreenCap"/>
      </w:pPr>
      <w:r>
        <w:rPr>
          <w:i/>
          <w:iCs/>
        </w:rPr>
        <w:t>ID</w:t>
      </w:r>
      <w:r w:rsidR="008F5F32" w:rsidRPr="008F5F32">
        <w:t xml:space="preserve">: Pull complete </w:t>
      </w:r>
    </w:p>
    <w:p w14:paraId="399A5CB9" w14:textId="101E1210" w:rsidR="008F5F32" w:rsidRPr="008F5F32" w:rsidRDefault="008F5F32" w:rsidP="001F045B">
      <w:pPr>
        <w:pStyle w:val="ScreenCap"/>
      </w:pPr>
      <w:r w:rsidRPr="008F5F32">
        <w:t>Digest: sha256:</w:t>
      </w:r>
      <w:r w:rsidR="001F045B">
        <w:t xml:space="preserve"> </w:t>
      </w:r>
      <w:r w:rsidRPr="008F5F32">
        <w:rPr>
          <w:i/>
          <w:iCs/>
        </w:rPr>
        <w:t>a long checksum value</w:t>
      </w:r>
    </w:p>
    <w:p w14:paraId="71E3F9CC" w14:textId="77777777" w:rsidR="008F5F32" w:rsidRPr="008F5F32" w:rsidRDefault="008F5F32" w:rsidP="001F045B">
      <w:pPr>
        <w:pStyle w:val="ScreenCap"/>
      </w:pPr>
      <w:r w:rsidRPr="008F5F32">
        <w:t xml:space="preserve">Status: Downloaded newer image for </w:t>
      </w:r>
      <w:proofErr w:type="spellStart"/>
      <w:r w:rsidRPr="008F5F32">
        <w:t>osehra</w:t>
      </w:r>
      <w:proofErr w:type="spellEnd"/>
      <w:r w:rsidRPr="008F5F32">
        <w:t>/</w:t>
      </w:r>
      <w:proofErr w:type="spellStart"/>
      <w:r w:rsidRPr="008F5F32">
        <w:t>va-pals</w:t>
      </w:r>
      <w:proofErr w:type="gramStart"/>
      <w:r w:rsidRPr="008F5F32">
        <w:t>:latest</w:t>
      </w:r>
      <w:proofErr w:type="spellEnd"/>
      <w:proofErr w:type="gramEnd"/>
    </w:p>
    <w:p w14:paraId="51F30A15" w14:textId="77777777" w:rsidR="008F5F32" w:rsidRPr="008F5F32" w:rsidRDefault="008F5F32" w:rsidP="001F045B">
      <w:pPr>
        <w:pStyle w:val="ScreenCap"/>
      </w:pPr>
      <w:r w:rsidRPr="008F5F32">
        <w:t>$ _</w:t>
      </w:r>
    </w:p>
    <w:p w14:paraId="73D6B4F2" w14:textId="77777777" w:rsidR="008F5F32" w:rsidRPr="008F5F32" w:rsidRDefault="008F5F32" w:rsidP="005255F1">
      <w:pPr>
        <w:pStyle w:val="Heading2"/>
      </w:pPr>
      <w:bookmarkStart w:id="8" w:name="_Toc419546695"/>
      <w:r w:rsidRPr="008F5F32">
        <w:t xml:space="preserve">Start the VAPALS/ELCAP </w:t>
      </w:r>
      <w:proofErr w:type="spellStart"/>
      <w:r w:rsidRPr="008F5F32">
        <w:t>Docker</w:t>
      </w:r>
      <w:proofErr w:type="spellEnd"/>
      <w:r w:rsidRPr="008F5F32">
        <w:t xml:space="preserve"> container</w:t>
      </w:r>
      <w:bookmarkEnd w:id="8"/>
    </w:p>
    <w:p w14:paraId="0EE8A8A5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Once you have the image installed, you can start the container itself. At the command line:</w:t>
      </w:r>
    </w:p>
    <w:p w14:paraId="0E9A77D1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56F35767" w14:textId="77777777" w:rsidR="008F5F32" w:rsidRPr="009419F9" w:rsidRDefault="008F5F32" w:rsidP="009419F9">
      <w:pPr>
        <w:pStyle w:val="ScreenCap"/>
        <w:rPr>
          <w:b/>
        </w:rPr>
      </w:pPr>
      <w:r w:rsidRPr="008F5F32">
        <w:t xml:space="preserve">$ </w:t>
      </w:r>
      <w:proofErr w:type="spellStart"/>
      <w:proofErr w:type="gramStart"/>
      <w:r w:rsidRPr="009419F9">
        <w:rPr>
          <w:b/>
        </w:rPr>
        <w:t>docker</w:t>
      </w:r>
      <w:proofErr w:type="spellEnd"/>
      <w:proofErr w:type="gramEnd"/>
      <w:r w:rsidRPr="009419F9">
        <w:rPr>
          <w:b/>
        </w:rPr>
        <w:t xml:space="preserve"> run --detach --name </w:t>
      </w:r>
      <w:proofErr w:type="spellStart"/>
      <w:r w:rsidRPr="009419F9">
        <w:rPr>
          <w:b/>
        </w:rPr>
        <w:t>vapals</w:t>
      </w:r>
      <w:proofErr w:type="spellEnd"/>
      <w:r w:rsidRPr="009419F9">
        <w:rPr>
          <w:b/>
        </w:rPr>
        <w:t xml:space="preserve"> --hostname </w:t>
      </w:r>
      <w:proofErr w:type="spellStart"/>
      <w:r w:rsidRPr="009419F9">
        <w:rPr>
          <w:b/>
        </w:rPr>
        <w:t>vapals</w:t>
      </w:r>
      <w:proofErr w:type="spellEnd"/>
      <w:r w:rsidRPr="009419F9">
        <w:rPr>
          <w:b/>
        </w:rPr>
        <w:t xml:space="preserve"> \</w:t>
      </w:r>
    </w:p>
    <w:p w14:paraId="506CF963" w14:textId="77777777" w:rsidR="008F5F32" w:rsidRPr="009419F9" w:rsidRDefault="008F5F32" w:rsidP="009419F9">
      <w:pPr>
        <w:pStyle w:val="ScreenCap"/>
        <w:rPr>
          <w:b/>
        </w:rPr>
      </w:pPr>
      <w:r w:rsidRPr="009419F9">
        <w:rPr>
          <w:b/>
        </w:rPr>
        <w:t>   -</w:t>
      </w:r>
      <w:proofErr w:type="gramStart"/>
      <w:r w:rsidRPr="009419F9">
        <w:rPr>
          <w:b/>
        </w:rPr>
        <w:t>p</w:t>
      </w:r>
      <w:proofErr w:type="gramEnd"/>
      <w:r w:rsidRPr="009419F9">
        <w:rPr>
          <w:b/>
        </w:rPr>
        <w:t xml:space="preserve"> 2222:22 -p 8001:8001 -p 8080:8080 -p 8888:8888 \</w:t>
      </w:r>
    </w:p>
    <w:p w14:paraId="7FA8252D" w14:textId="77777777" w:rsidR="008F5F32" w:rsidRPr="009419F9" w:rsidRDefault="008F5F32" w:rsidP="009419F9">
      <w:pPr>
        <w:pStyle w:val="ScreenCap"/>
        <w:rPr>
          <w:b/>
        </w:rPr>
      </w:pPr>
      <w:r w:rsidRPr="009419F9">
        <w:rPr>
          <w:b/>
        </w:rPr>
        <w:t>   -</w:t>
      </w:r>
      <w:proofErr w:type="gramStart"/>
      <w:r w:rsidRPr="009419F9">
        <w:rPr>
          <w:b/>
        </w:rPr>
        <w:t>p</w:t>
      </w:r>
      <w:proofErr w:type="gramEnd"/>
      <w:r w:rsidRPr="009419F9">
        <w:rPr>
          <w:b/>
        </w:rPr>
        <w:t xml:space="preserve"> 9080:9080 -p 9430:9430 -P --</w:t>
      </w:r>
      <w:proofErr w:type="spellStart"/>
      <w:r w:rsidRPr="009419F9">
        <w:rPr>
          <w:b/>
        </w:rPr>
        <w:t>entrypoint</w:t>
      </w:r>
      <w:proofErr w:type="spellEnd"/>
      <w:r w:rsidRPr="009419F9">
        <w:rPr>
          <w:b/>
        </w:rPr>
        <w:t xml:space="preserve"> "/bin/</w:t>
      </w:r>
      <w:proofErr w:type="spellStart"/>
      <w:r w:rsidRPr="009419F9">
        <w:rPr>
          <w:b/>
        </w:rPr>
        <w:t>sh</w:t>
      </w:r>
      <w:proofErr w:type="spellEnd"/>
      <w:r w:rsidRPr="009419F9">
        <w:rPr>
          <w:b/>
        </w:rPr>
        <w:t>" \</w:t>
      </w:r>
    </w:p>
    <w:p w14:paraId="70A723DC" w14:textId="77777777" w:rsidR="008F5F32" w:rsidRPr="009419F9" w:rsidRDefault="008F5F32" w:rsidP="009419F9">
      <w:pPr>
        <w:pStyle w:val="ScreenCap"/>
        <w:rPr>
          <w:b/>
        </w:rPr>
      </w:pPr>
      <w:r w:rsidRPr="009419F9">
        <w:rPr>
          <w:b/>
        </w:rPr>
        <w:t>   </w:t>
      </w:r>
      <w:proofErr w:type="spellStart"/>
      <w:proofErr w:type="gramStart"/>
      <w:r w:rsidRPr="009419F9">
        <w:rPr>
          <w:b/>
        </w:rPr>
        <w:t>osehra</w:t>
      </w:r>
      <w:proofErr w:type="spellEnd"/>
      <w:proofErr w:type="gramEnd"/>
      <w:r w:rsidRPr="009419F9">
        <w:rPr>
          <w:b/>
        </w:rPr>
        <w:t>/</w:t>
      </w:r>
      <w:proofErr w:type="spellStart"/>
      <w:r w:rsidRPr="009419F9">
        <w:rPr>
          <w:b/>
        </w:rPr>
        <w:t>va</w:t>
      </w:r>
      <w:proofErr w:type="spellEnd"/>
      <w:r w:rsidRPr="009419F9">
        <w:rPr>
          <w:b/>
        </w:rPr>
        <w:t>-pals -c /home/osehra/bin/start.sh</w:t>
      </w:r>
    </w:p>
    <w:p w14:paraId="57179A25" w14:textId="77777777" w:rsidR="008F5F32" w:rsidRPr="008F5F32" w:rsidRDefault="008F5F32" w:rsidP="009419F9">
      <w:pPr>
        <w:pStyle w:val="ScreenCap"/>
      </w:pPr>
      <w:proofErr w:type="gramStart"/>
      <w:r w:rsidRPr="008F5F32">
        <w:rPr>
          <w:i/>
          <w:iCs/>
        </w:rPr>
        <w:t>a</w:t>
      </w:r>
      <w:proofErr w:type="gramEnd"/>
      <w:r w:rsidRPr="008F5F32">
        <w:rPr>
          <w:i/>
          <w:iCs/>
        </w:rPr>
        <w:t xml:space="preserve"> very long container id</w:t>
      </w:r>
    </w:p>
    <w:p w14:paraId="3F815495" w14:textId="77777777" w:rsidR="008F5F32" w:rsidRPr="008F5F32" w:rsidRDefault="008F5F32" w:rsidP="009419F9">
      <w:pPr>
        <w:pStyle w:val="ScreenCap"/>
      </w:pPr>
      <w:r w:rsidRPr="008F5F32">
        <w:t>$ _</w:t>
      </w:r>
    </w:p>
    <w:p w14:paraId="5F96BB7B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34A35858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At that point, the </w:t>
      </w:r>
      <w:proofErr w:type="spellStart"/>
      <w:r w:rsidRPr="008F5F32">
        <w:t>Docker</w:t>
      </w:r>
      <w:proofErr w:type="spellEnd"/>
      <w:r w:rsidRPr="008F5F32">
        <w:t xml:space="preserve"> container is running in the background, and Vista has started.</w:t>
      </w:r>
    </w:p>
    <w:p w14:paraId="7980E8B4" w14:textId="77777777" w:rsidR="008F5F32" w:rsidRPr="008F5F32" w:rsidRDefault="008F5F32" w:rsidP="00871D3D">
      <w:pPr>
        <w:pStyle w:val="Heading2"/>
      </w:pPr>
      <w:bookmarkStart w:id="9" w:name="_Toc419546696"/>
      <w:r w:rsidRPr="008F5F32">
        <w:t>Log into the container</w:t>
      </w:r>
      <w:bookmarkEnd w:id="9"/>
    </w:p>
    <w:p w14:paraId="616C3F32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At the command line:</w:t>
      </w:r>
    </w:p>
    <w:p w14:paraId="10C13A1B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5FDEE896" w14:textId="77777777" w:rsidR="008F5F32" w:rsidRPr="009419F9" w:rsidRDefault="008F5F32" w:rsidP="009419F9">
      <w:pPr>
        <w:pStyle w:val="ScreenCap"/>
        <w:rPr>
          <w:b/>
        </w:rPr>
      </w:pPr>
      <w:r w:rsidRPr="008F5F32">
        <w:t xml:space="preserve">$ </w:t>
      </w:r>
      <w:proofErr w:type="spellStart"/>
      <w:proofErr w:type="gramStart"/>
      <w:r w:rsidRPr="009419F9">
        <w:rPr>
          <w:b/>
        </w:rPr>
        <w:t>ssh</w:t>
      </w:r>
      <w:proofErr w:type="spellEnd"/>
      <w:proofErr w:type="gramEnd"/>
      <w:r w:rsidRPr="009419F9">
        <w:rPr>
          <w:b/>
        </w:rPr>
        <w:t xml:space="preserve"> -p 2222 </w:t>
      </w:r>
      <w:proofErr w:type="spellStart"/>
      <w:r w:rsidRPr="009419F9">
        <w:rPr>
          <w:b/>
        </w:rPr>
        <w:t>root@localhost</w:t>
      </w:r>
      <w:proofErr w:type="spellEnd"/>
    </w:p>
    <w:p w14:paraId="058DA6FA" w14:textId="77777777" w:rsidR="008F5F32" w:rsidRPr="008F5F32" w:rsidRDefault="008F5F32" w:rsidP="009419F9">
      <w:pPr>
        <w:pStyle w:val="ScreenCap"/>
      </w:pPr>
      <w:proofErr w:type="spellStart"/>
      <w:proofErr w:type="gramStart"/>
      <w:r w:rsidRPr="008F5F32">
        <w:t>root@localhost's</w:t>
      </w:r>
      <w:proofErr w:type="spellEnd"/>
      <w:proofErr w:type="gramEnd"/>
      <w:r w:rsidRPr="008F5F32">
        <w:t xml:space="preserve"> password: </w:t>
      </w:r>
      <w:proofErr w:type="spellStart"/>
      <w:r w:rsidRPr="009419F9">
        <w:rPr>
          <w:b/>
        </w:rPr>
        <w:t>docker</w:t>
      </w:r>
      <w:proofErr w:type="spellEnd"/>
      <w:r w:rsidRPr="008F5F32">
        <w:t xml:space="preserve"> </w:t>
      </w:r>
      <w:r w:rsidRPr="008F5F32">
        <w:rPr>
          <w:i/>
          <w:iCs/>
        </w:rPr>
        <w:t>note: this won’t show up when you type it</w:t>
      </w:r>
    </w:p>
    <w:p w14:paraId="264B6830" w14:textId="77777777" w:rsidR="008F5F32" w:rsidRP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proofErr w:type="spellStart"/>
      <w:r w:rsidRPr="009419F9">
        <w:rPr>
          <w:b/>
        </w:rPr>
        <w:t>osehra</w:t>
      </w:r>
      <w:proofErr w:type="spellEnd"/>
      <w:r w:rsidRPr="008F5F32">
        <w:t xml:space="preserve"> </w:t>
      </w:r>
      <w:r w:rsidRPr="008F5F32">
        <w:rPr>
          <w:i/>
          <w:iCs/>
        </w:rPr>
        <w:t>(the '#' is the root user's prompt)</w:t>
      </w:r>
    </w:p>
    <w:p w14:paraId="204AEB13" w14:textId="77777777" w:rsidR="009419F9" w:rsidRDefault="009419F9" w:rsidP="008F5F32">
      <w:pPr>
        <w:tabs>
          <w:tab w:val="clear" w:pos="720"/>
        </w:tabs>
        <w:spacing w:before="0" w:after="0"/>
      </w:pPr>
    </w:p>
    <w:p w14:paraId="35E8C916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Unless you’re confident that your firewall is configured to block external requests to port 2222, you might want to change the root user’s password. To do so:</w:t>
      </w:r>
    </w:p>
    <w:p w14:paraId="3E772E0E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7D2E997C" w14:textId="77777777" w:rsidR="008F5F32" w:rsidRP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9419F9">
        <w:rPr>
          <w:b/>
        </w:rPr>
        <w:t>exit</w:t>
      </w:r>
    </w:p>
    <w:p w14:paraId="7FC33868" w14:textId="77777777" w:rsidR="008F5F32" w:rsidRP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proofErr w:type="spellStart"/>
      <w:r w:rsidRPr="009419F9">
        <w:rPr>
          <w:b/>
        </w:rPr>
        <w:t>sudo</w:t>
      </w:r>
      <w:proofErr w:type="spellEnd"/>
      <w:r w:rsidRPr="009419F9">
        <w:rPr>
          <w:b/>
        </w:rPr>
        <w:t xml:space="preserve"> </w:t>
      </w:r>
      <w:proofErr w:type="spellStart"/>
      <w:r w:rsidRPr="009419F9">
        <w:rPr>
          <w:b/>
        </w:rPr>
        <w:t>passwd</w:t>
      </w:r>
      <w:proofErr w:type="spellEnd"/>
    </w:p>
    <w:p w14:paraId="7F57F27A" w14:textId="77777777" w:rsidR="008F5F32" w:rsidRPr="008F5F32" w:rsidRDefault="008F5F32" w:rsidP="009419F9">
      <w:pPr>
        <w:pStyle w:val="ScreenCap"/>
      </w:pPr>
      <w:r w:rsidRPr="008F5F32">
        <w:t xml:space="preserve">New password: </w:t>
      </w:r>
    </w:p>
    <w:p w14:paraId="6BFE2688" w14:textId="77777777" w:rsidR="008F5F32" w:rsidRPr="008F5F32" w:rsidRDefault="008F5F32" w:rsidP="009419F9">
      <w:pPr>
        <w:pStyle w:val="ScreenCap"/>
      </w:pPr>
      <w:r w:rsidRPr="008F5F32">
        <w:t xml:space="preserve">Retype new password: </w:t>
      </w:r>
    </w:p>
    <w:p w14:paraId="1019251F" w14:textId="77777777" w:rsidR="008F5F32" w:rsidRPr="008F5F32" w:rsidRDefault="008F5F32" w:rsidP="009419F9">
      <w:pPr>
        <w:pStyle w:val="ScreenCap"/>
      </w:pPr>
      <w:proofErr w:type="spellStart"/>
      <w:proofErr w:type="gramStart"/>
      <w:r w:rsidRPr="008F5F32">
        <w:t>passwd</w:t>
      </w:r>
      <w:proofErr w:type="spellEnd"/>
      <w:proofErr w:type="gramEnd"/>
      <w:r w:rsidRPr="008F5F32">
        <w:t>: all authentication tokens updated successfully.</w:t>
      </w:r>
    </w:p>
    <w:p w14:paraId="2FB1D787" w14:textId="77777777" w:rsid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proofErr w:type="spellStart"/>
      <w:r w:rsidRPr="009419F9">
        <w:rPr>
          <w:b/>
        </w:rPr>
        <w:t>osehra</w:t>
      </w:r>
      <w:proofErr w:type="spellEnd"/>
    </w:p>
    <w:p w14:paraId="7528F484" w14:textId="77777777" w:rsidR="009419F9" w:rsidRPr="008F5F32" w:rsidRDefault="009419F9" w:rsidP="008F5F32">
      <w:pPr>
        <w:tabs>
          <w:tab w:val="clear" w:pos="720"/>
        </w:tabs>
        <w:spacing w:before="0" w:after="0"/>
      </w:pPr>
    </w:p>
    <w:p w14:paraId="54A61189" w14:textId="77777777" w:rsidR="008F5F32" w:rsidRPr="008F5F32" w:rsidRDefault="008F5F32" w:rsidP="00871D3D">
      <w:pPr>
        <w:pStyle w:val="Heading2"/>
      </w:pPr>
      <w:bookmarkStart w:id="10" w:name="_Toc419546697"/>
      <w:r w:rsidRPr="008F5F32">
        <w:t>Update Vista</w:t>
      </w:r>
      <w:bookmarkEnd w:id="10"/>
    </w:p>
    <w:p w14:paraId="01FB9728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While you now have the latest version of the </w:t>
      </w:r>
      <w:proofErr w:type="spellStart"/>
      <w:r w:rsidRPr="008F5F32">
        <w:t>Docker</w:t>
      </w:r>
      <w:proofErr w:type="spellEnd"/>
      <w:r w:rsidRPr="008F5F32">
        <w:t xml:space="preserve"> image running, Vista and the VA-PALS ELCAP application might be months old. Snapshots of the primary development environment are created every night, and your container includes a script to update itself using the latest such snapshot. You need not necessarily do this every day, but you should certainly do so initially. </w:t>
      </w:r>
    </w:p>
    <w:p w14:paraId="2BE2799A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2A5FD8E6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At the command line:</w:t>
      </w:r>
    </w:p>
    <w:p w14:paraId="3A10B2C4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2DA6E06C" w14:textId="77777777" w:rsidR="008F5F32" w:rsidRPr="009419F9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9419F9">
        <w:rPr>
          <w:b/>
        </w:rPr>
        <w:t>bin/update-vista.sh</w:t>
      </w:r>
    </w:p>
    <w:p w14:paraId="75FC5331" w14:textId="77777777" w:rsidR="008F5F32" w:rsidRPr="008F5F32" w:rsidRDefault="008F5F32" w:rsidP="00871D3D">
      <w:pPr>
        <w:pStyle w:val="Heading2"/>
      </w:pPr>
      <w:bookmarkStart w:id="11" w:name="_Toc419546698"/>
      <w:r w:rsidRPr="008F5F32">
        <w:t>Use the web application</w:t>
      </w:r>
      <w:bookmarkEnd w:id="11"/>
    </w:p>
    <w:p w14:paraId="6C107556" w14:textId="77777777" w:rsidR="008F5F32" w:rsidRPr="008F5F32" w:rsidRDefault="008F5F32" w:rsidP="00871D3D">
      <w:pPr>
        <w:pStyle w:val="Heading3"/>
      </w:pPr>
      <w:bookmarkStart w:id="12" w:name="_Toc419546699"/>
      <w:r w:rsidRPr="008F5F32">
        <w:t>Authentication</w:t>
      </w:r>
      <w:bookmarkEnd w:id="12"/>
    </w:p>
    <w:p w14:paraId="4E724BDE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By default the VA-PALS ELCAP application requires authentication with the access and verify codes of a Vista user with CPRS permissions. For the purposes of testing or demonstration you might wish to disable authentication.</w:t>
      </w:r>
    </w:p>
    <w:p w14:paraId="11D56595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42A6C81D" w14:textId="18A96FB3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To </w:t>
      </w:r>
      <w:r w:rsidR="009419F9">
        <w:t>disable access/verify authentication</w:t>
      </w:r>
      <w:r w:rsidRPr="008F5F32">
        <w:t>:</w:t>
      </w:r>
    </w:p>
    <w:p w14:paraId="1357E937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2E9A8CF1" w14:textId="77777777" w:rsidR="008F5F32" w:rsidRP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9419F9">
        <w:rPr>
          <w:b/>
        </w:rPr>
        <w:t>mumps -</w:t>
      </w:r>
      <w:proofErr w:type="spellStart"/>
      <w:r w:rsidRPr="009419F9">
        <w:rPr>
          <w:b/>
        </w:rPr>
        <w:t>dir</w:t>
      </w:r>
      <w:proofErr w:type="spellEnd"/>
    </w:p>
    <w:p w14:paraId="7A1DC899" w14:textId="7EC2FC63" w:rsidR="008F5F32" w:rsidRPr="008F5F32" w:rsidRDefault="008F5F32" w:rsidP="009419F9">
      <w:pPr>
        <w:pStyle w:val="ScreenCap"/>
      </w:pPr>
      <w:r w:rsidRPr="008F5F32">
        <w:t>VAPALS&gt;</w:t>
      </w:r>
      <w:r w:rsidRPr="009419F9">
        <w:rPr>
          <w:b/>
        </w:rPr>
        <w:t>D</w:t>
      </w:r>
      <w:r w:rsidR="009419F9">
        <w:rPr>
          <w:b/>
        </w:rPr>
        <w:t>O</w:t>
      </w:r>
      <w:r w:rsidRPr="009419F9">
        <w:rPr>
          <w:b/>
        </w:rPr>
        <w:t xml:space="preserve"> TOGOFF^SAMILOG</w:t>
      </w:r>
    </w:p>
    <w:p w14:paraId="372ED53C" w14:textId="77777777" w:rsidR="009419F9" w:rsidRDefault="009419F9" w:rsidP="008F5F32">
      <w:pPr>
        <w:tabs>
          <w:tab w:val="clear" w:pos="720"/>
        </w:tabs>
        <w:spacing w:before="0" w:after="0"/>
      </w:pPr>
    </w:p>
    <w:p w14:paraId="63A5879F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To subsequently re-enable authentication:</w:t>
      </w:r>
    </w:p>
    <w:p w14:paraId="6050CA48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166D1F19" w14:textId="77777777" w:rsidR="008F5F32" w:rsidRPr="008F5F32" w:rsidRDefault="008F5F32" w:rsidP="009419F9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9419F9">
        <w:rPr>
          <w:b/>
        </w:rPr>
        <w:t>mumps -</w:t>
      </w:r>
      <w:proofErr w:type="spellStart"/>
      <w:r w:rsidRPr="009419F9">
        <w:rPr>
          <w:b/>
        </w:rPr>
        <w:t>dir</w:t>
      </w:r>
      <w:proofErr w:type="spellEnd"/>
    </w:p>
    <w:p w14:paraId="734ECDFB" w14:textId="19596791" w:rsidR="008F5F32" w:rsidRPr="008F5F32" w:rsidRDefault="008F5F32" w:rsidP="009419F9">
      <w:pPr>
        <w:pStyle w:val="ScreenCap"/>
      </w:pPr>
      <w:r w:rsidRPr="008F5F32">
        <w:t>VAPALS&gt;</w:t>
      </w:r>
      <w:r w:rsidRPr="009419F9">
        <w:rPr>
          <w:b/>
        </w:rPr>
        <w:t>D</w:t>
      </w:r>
      <w:r w:rsidR="009419F9">
        <w:rPr>
          <w:b/>
        </w:rPr>
        <w:t>O</w:t>
      </w:r>
      <w:r w:rsidRPr="009419F9">
        <w:rPr>
          <w:b/>
        </w:rPr>
        <w:t xml:space="preserve"> TOGON^SAMILOG</w:t>
      </w:r>
    </w:p>
    <w:p w14:paraId="1AB722E9" w14:textId="77777777" w:rsidR="009419F9" w:rsidRDefault="009419F9" w:rsidP="008F5F32">
      <w:pPr>
        <w:tabs>
          <w:tab w:val="clear" w:pos="720"/>
        </w:tabs>
        <w:spacing w:before="0" w:after="0"/>
      </w:pPr>
    </w:p>
    <w:p w14:paraId="31411676" w14:textId="37D19075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You can also use the cr</w:t>
      </w:r>
      <w:r w:rsidR="009419F9">
        <w:t>edentials of a</w:t>
      </w:r>
      <w:r w:rsidR="00FA4100">
        <w:t xml:space="preserve"> pseudo-</w:t>
      </w:r>
      <w:r w:rsidRPr="008F5F32">
        <w:t>user</w:t>
      </w:r>
      <w:r w:rsidR="00FA4100">
        <w:t xml:space="preserve"> (USER</w:t>
      </w:r>
      <w:proofErr w:type="gramStart"/>
      <w:r w:rsidR="00FA4100">
        <w:t>,VAPALS</w:t>
      </w:r>
      <w:proofErr w:type="gramEnd"/>
      <w:r w:rsidR="00FA4100">
        <w:t>)</w:t>
      </w:r>
      <w:r w:rsidRPr="008F5F32">
        <w:t xml:space="preserve"> to test the application with authentication enabled.  That user’s access code is </w:t>
      </w:r>
      <w:r w:rsidR="00FA4100" w:rsidRPr="00FA4100">
        <w:t>HFLU+3456</w:t>
      </w:r>
      <w:r w:rsidRPr="008F5F32">
        <w:t xml:space="preserve">, and the verify code is </w:t>
      </w:r>
      <w:r w:rsidR="00FA4100" w:rsidRPr="00FA4100">
        <w:t>SERMAR+4321</w:t>
      </w:r>
      <w:r w:rsidRPr="008F5F32">
        <w:t>. The access and verify codes are also saved in plain text, separated by a s</w:t>
      </w:r>
      <w:r w:rsidR="007C5A4D">
        <w:t>emicolon,</w:t>
      </w:r>
      <w:r w:rsidRPr="008F5F32">
        <w:t> as a Vista parameter. To find them from the Mumps command line:</w:t>
      </w:r>
    </w:p>
    <w:p w14:paraId="29078582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2099A17F" w14:textId="77777777" w:rsidR="008F5F32" w:rsidRPr="008F5F32" w:rsidRDefault="008F5F32" w:rsidP="00391CE4">
      <w:pPr>
        <w:pStyle w:val="ScreenCap"/>
      </w:pPr>
      <w:r w:rsidRPr="008F5F32">
        <w:t>VAPALS&gt;</w:t>
      </w:r>
      <w:r w:rsidRPr="00391CE4">
        <w:rPr>
          <w:b/>
        </w:rPr>
        <w:t>S DUZ=1 D ^XUP</w:t>
      </w:r>
    </w:p>
    <w:p w14:paraId="40D553BD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52FA41E4" w14:textId="77777777" w:rsidR="008F5F32" w:rsidRPr="008F5F32" w:rsidRDefault="008F5F32" w:rsidP="00391CE4">
      <w:pPr>
        <w:pStyle w:val="ScreenCap"/>
      </w:pPr>
      <w:r w:rsidRPr="008F5F32">
        <w:t>Setting up programmer environment</w:t>
      </w:r>
    </w:p>
    <w:p w14:paraId="65BEA590" w14:textId="77777777" w:rsidR="008F5F32" w:rsidRPr="008F5F32" w:rsidRDefault="008F5F32" w:rsidP="00391CE4">
      <w:pPr>
        <w:pStyle w:val="ScreenCap"/>
      </w:pPr>
      <w:r w:rsidRPr="008F5F32">
        <w:t>This is a TEST account.</w:t>
      </w:r>
    </w:p>
    <w:p w14:paraId="5DE26811" w14:textId="77777777" w:rsidR="008F5F32" w:rsidRPr="008F5F32" w:rsidRDefault="008F5F32" w:rsidP="00391CE4">
      <w:pPr>
        <w:pStyle w:val="ScreenCap"/>
      </w:pPr>
    </w:p>
    <w:p w14:paraId="51BF3D73" w14:textId="77777777" w:rsidR="008F5F32" w:rsidRPr="008F5F32" w:rsidRDefault="008F5F32" w:rsidP="00391CE4">
      <w:pPr>
        <w:pStyle w:val="ScreenCap"/>
      </w:pPr>
      <w:r w:rsidRPr="008F5F32">
        <w:t>Terminal Type set to: C-VT220</w:t>
      </w:r>
    </w:p>
    <w:p w14:paraId="30A5467C" w14:textId="77777777" w:rsidR="008F5F32" w:rsidRPr="008F5F32" w:rsidRDefault="008F5F32" w:rsidP="00391CE4">
      <w:pPr>
        <w:pStyle w:val="ScreenCap"/>
      </w:pPr>
    </w:p>
    <w:p w14:paraId="4F8DD77E" w14:textId="01083EC6" w:rsidR="008F5F32" w:rsidRPr="008F5F32" w:rsidRDefault="008F5F32" w:rsidP="00391CE4">
      <w:pPr>
        <w:pStyle w:val="ScreenCap"/>
      </w:pPr>
      <w:r w:rsidRPr="008F5F32">
        <w:t xml:space="preserve">Select OPTION NAME: </w:t>
      </w:r>
      <w:r w:rsidR="00F37C74" w:rsidRPr="00F37C74">
        <w:rPr>
          <w:b/>
        </w:rPr>
        <w:t>&lt;Enter&gt;</w:t>
      </w:r>
    </w:p>
    <w:p w14:paraId="0F90CB74" w14:textId="77777777" w:rsidR="008F5F32" w:rsidRPr="008F5F32" w:rsidRDefault="008F5F32" w:rsidP="00391CE4">
      <w:pPr>
        <w:pStyle w:val="ScreenCap"/>
      </w:pPr>
      <w:r w:rsidRPr="008F5F32">
        <w:t>VAPALS&gt;</w:t>
      </w:r>
      <w:r w:rsidRPr="00391CE4">
        <w:rPr>
          <w:b/>
        </w:rPr>
        <w:t>D ^XPARLIST</w:t>
      </w:r>
    </w:p>
    <w:p w14:paraId="40D9C9FA" w14:textId="77777777" w:rsidR="008F5F32" w:rsidRPr="008F5F32" w:rsidRDefault="008F5F32" w:rsidP="00391CE4">
      <w:pPr>
        <w:pStyle w:val="ScreenCap"/>
      </w:pPr>
    </w:p>
    <w:p w14:paraId="7E26556E" w14:textId="77777777" w:rsidR="008F5F32" w:rsidRPr="008F5F32" w:rsidRDefault="008F5F32" w:rsidP="00391CE4">
      <w:pPr>
        <w:pStyle w:val="ScreenCap"/>
      </w:pPr>
      <w:r w:rsidRPr="008F5F32">
        <w:t xml:space="preserve">Select PARAMETER DEFINITION NAME: </w:t>
      </w:r>
      <w:r w:rsidRPr="00391CE4">
        <w:rPr>
          <w:b/>
        </w:rPr>
        <w:t>SAMI</w:t>
      </w:r>
    </w:p>
    <w:p w14:paraId="1FA86675" w14:textId="77777777" w:rsidR="008F5F32" w:rsidRPr="008F5F32" w:rsidRDefault="008F5F32" w:rsidP="00391CE4">
      <w:pPr>
        <w:pStyle w:val="ScreenCap"/>
      </w:pPr>
      <w:r w:rsidRPr="008F5F32">
        <w:t>    1 SAMI ACCVER     SAMI ACCVER</w:t>
      </w:r>
    </w:p>
    <w:p w14:paraId="1A6F55F9" w14:textId="77777777" w:rsidR="008F5F32" w:rsidRPr="008F5F32" w:rsidRDefault="008F5F32" w:rsidP="00391CE4">
      <w:pPr>
        <w:pStyle w:val="ScreenCap"/>
      </w:pPr>
      <w:r w:rsidRPr="008F5F32">
        <w:t>    2 SAMI DEFAULT CLINIC IEN     SAMI DEFAULT CLINIC IEN</w:t>
      </w:r>
    </w:p>
    <w:p w14:paraId="3C41DF2A" w14:textId="77777777" w:rsidR="008F5F32" w:rsidRPr="008F5F32" w:rsidRDefault="008F5F32" w:rsidP="00391CE4">
      <w:pPr>
        <w:pStyle w:val="ScreenCap"/>
      </w:pPr>
      <w:r w:rsidRPr="008F5F32">
        <w:t>    3 SAMI DEFAULT PROVIDER DUZ     SAMI DEFAULT PROVIDER DUZ</w:t>
      </w:r>
    </w:p>
    <w:p w14:paraId="461B2074" w14:textId="77777777" w:rsidR="008F5F32" w:rsidRPr="008F5F32" w:rsidRDefault="008F5F32" w:rsidP="00391CE4">
      <w:pPr>
        <w:pStyle w:val="ScreenCap"/>
      </w:pPr>
      <w:r w:rsidRPr="008F5F32">
        <w:t>    4 SAMI DEFAULT STATION NUMBER     SAMI DEFAULT STATION NUMBER</w:t>
      </w:r>
    </w:p>
    <w:p w14:paraId="19B8E5F3" w14:textId="77777777" w:rsidR="008F5F32" w:rsidRPr="008F5F32" w:rsidRDefault="008F5F32" w:rsidP="00391CE4">
      <w:pPr>
        <w:pStyle w:val="ScreenCap"/>
      </w:pPr>
      <w:r w:rsidRPr="008F5F32">
        <w:t>    5 SAMI IP ADDRESS     SAMI IP ADDRESS</w:t>
      </w:r>
    </w:p>
    <w:p w14:paraId="655A4CA7" w14:textId="77777777" w:rsidR="008F5F32" w:rsidRPr="008F5F32" w:rsidRDefault="008F5F32" w:rsidP="00391CE4">
      <w:pPr>
        <w:pStyle w:val="ScreenCap"/>
      </w:pPr>
      <w:r w:rsidRPr="008F5F32">
        <w:t>Press &lt;Enter&gt; to see more, '^' to exit this list</w:t>
      </w:r>
      <w:proofErr w:type="gramStart"/>
      <w:r w:rsidRPr="008F5F32">
        <w:t>,  OR</w:t>
      </w:r>
      <w:proofErr w:type="gramEnd"/>
    </w:p>
    <w:p w14:paraId="543B9768" w14:textId="77777777" w:rsidR="008F5F32" w:rsidRPr="008F5F32" w:rsidRDefault="008F5F32" w:rsidP="00391CE4">
      <w:pPr>
        <w:pStyle w:val="ScreenCap"/>
      </w:pPr>
      <w:r w:rsidRPr="008F5F32">
        <w:t xml:space="preserve">CHOOSE 1-5: </w:t>
      </w:r>
      <w:proofErr w:type="gramStart"/>
      <w:r w:rsidRPr="00391CE4">
        <w:rPr>
          <w:b/>
        </w:rPr>
        <w:t>1</w:t>
      </w:r>
      <w:r w:rsidRPr="008F5F32">
        <w:t xml:space="preserve">  SAMI</w:t>
      </w:r>
      <w:proofErr w:type="gramEnd"/>
      <w:r w:rsidRPr="008F5F32">
        <w:t xml:space="preserve"> ACCVER SAMI ACCVER</w:t>
      </w:r>
    </w:p>
    <w:p w14:paraId="0D2C4A79" w14:textId="77777777" w:rsidR="008F5F32" w:rsidRPr="008F5F32" w:rsidRDefault="008F5F32" w:rsidP="00391CE4">
      <w:pPr>
        <w:pStyle w:val="ScreenCap"/>
      </w:pPr>
    </w:p>
    <w:p w14:paraId="7731C7B0" w14:textId="77777777" w:rsidR="008F5F32" w:rsidRPr="008F5F32" w:rsidRDefault="008F5F32" w:rsidP="00391CE4">
      <w:pPr>
        <w:pStyle w:val="ScreenCap"/>
      </w:pPr>
      <w:r w:rsidRPr="008F5F32">
        <w:t>Values for SAMI ACCVER</w:t>
      </w:r>
    </w:p>
    <w:p w14:paraId="4BC6B2EF" w14:textId="77777777" w:rsidR="008F5F32" w:rsidRPr="008F5F32" w:rsidRDefault="008F5F32" w:rsidP="00391CE4">
      <w:pPr>
        <w:pStyle w:val="ScreenCap"/>
      </w:pPr>
    </w:p>
    <w:p w14:paraId="20CB4861" w14:textId="77777777" w:rsidR="008F5F32" w:rsidRPr="008F5F32" w:rsidRDefault="008F5F32" w:rsidP="00391CE4">
      <w:pPr>
        <w:pStyle w:val="ScreenCap"/>
      </w:pPr>
      <w:r w:rsidRPr="008F5F32">
        <w:t>Parameter                      Instance Value</w:t>
      </w:r>
    </w:p>
    <w:p w14:paraId="31A464A4" w14:textId="77777777" w:rsidR="008F5F32" w:rsidRPr="008F5F32" w:rsidRDefault="008F5F32" w:rsidP="00391CE4">
      <w:pPr>
        <w:pStyle w:val="ScreenCap"/>
      </w:pPr>
      <w:r w:rsidRPr="008F5F32">
        <w:t>----------------------------------------------------------------------------</w:t>
      </w:r>
    </w:p>
    <w:p w14:paraId="0AB5B249" w14:textId="77777777" w:rsidR="008F5F32" w:rsidRPr="008F5F32" w:rsidRDefault="008F5F32" w:rsidP="00391CE4">
      <w:pPr>
        <w:pStyle w:val="ScreenCap"/>
      </w:pPr>
      <w:r w:rsidRPr="008F5F32">
        <w:t>SYS: AVICENNA.VISTAEXPERTISE.N 1                    SEPI9393</w:t>
      </w:r>
      <w:proofErr w:type="gramStart"/>
      <w:r w:rsidRPr="008F5F32">
        <w:t>;Pvul</w:t>
      </w:r>
      <w:proofErr w:type="gramEnd"/>
      <w:r w:rsidRPr="008F5F32">
        <w:t>+9339</w:t>
      </w:r>
    </w:p>
    <w:p w14:paraId="778551AA" w14:textId="77777777" w:rsidR="008F5F32" w:rsidRPr="008F5F32" w:rsidRDefault="008F5F32" w:rsidP="00391CE4">
      <w:pPr>
        <w:pStyle w:val="ScreenCap"/>
      </w:pPr>
    </w:p>
    <w:p w14:paraId="509ADAF9" w14:textId="640DD098" w:rsidR="008F5F32" w:rsidRPr="008F5F32" w:rsidRDefault="008F5F32" w:rsidP="00391CE4">
      <w:pPr>
        <w:pStyle w:val="ScreenCap"/>
      </w:pPr>
      <w:r w:rsidRPr="008F5F32">
        <w:t xml:space="preserve">Type &lt;Enter&gt; to continue or '^' to exit: </w:t>
      </w:r>
      <w:r w:rsidR="00F37C74" w:rsidRPr="00F37C74">
        <w:rPr>
          <w:b/>
        </w:rPr>
        <w:t>&lt;Enter&gt;</w:t>
      </w:r>
    </w:p>
    <w:p w14:paraId="5FCF51CE" w14:textId="77777777" w:rsidR="008F5F32" w:rsidRPr="008F5F32" w:rsidRDefault="008F5F32" w:rsidP="00391CE4">
      <w:pPr>
        <w:pStyle w:val="ScreenCap"/>
      </w:pPr>
      <w:r w:rsidRPr="008F5F32">
        <w:t>VAPALS&gt;</w:t>
      </w:r>
    </w:p>
    <w:p w14:paraId="2F823363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30FA37DB" w14:textId="77777777" w:rsidR="008F5F32" w:rsidRPr="008F5F32" w:rsidRDefault="008F5F32" w:rsidP="00871D3D">
      <w:pPr>
        <w:pStyle w:val="Heading3"/>
      </w:pPr>
      <w:bookmarkStart w:id="13" w:name="_Toc419546700"/>
      <w:r w:rsidRPr="008F5F32">
        <w:t>The web application</w:t>
      </w:r>
      <w:bookmarkEnd w:id="13"/>
    </w:p>
    <w:p w14:paraId="0A3D8CB3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To start using the web application, open a browser and in the URL field type or paste </w:t>
      </w:r>
      <w:hyperlink r:id="rId18" w:history="1">
        <w:r w:rsidRPr="008F5F32">
          <w:rPr>
            <w:rStyle w:val="Hyperlink"/>
          </w:rPr>
          <w:t>http://localhost:9080/vapals</w:t>
        </w:r>
      </w:hyperlink>
      <w:r w:rsidRPr="008F5F32">
        <w:t>. If you have disabled authentication, the web application will load in your browser. If authentication is enabled, you can enter the credentials listed in the previous section when the sign-in dialogue appears.</w:t>
      </w:r>
    </w:p>
    <w:p w14:paraId="764B7515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47D7A076" w14:textId="77777777" w:rsidR="008F5F32" w:rsidRPr="008F5F32" w:rsidRDefault="008F5F32" w:rsidP="00871D3D">
      <w:pPr>
        <w:pStyle w:val="Heading2"/>
      </w:pPr>
      <w:bookmarkStart w:id="14" w:name="_Toc419546701"/>
      <w:r w:rsidRPr="008F5F32">
        <w:t xml:space="preserve">Stop a VA-PALS </w:t>
      </w:r>
      <w:proofErr w:type="spellStart"/>
      <w:r w:rsidRPr="008F5F32">
        <w:t>Docker</w:t>
      </w:r>
      <w:proofErr w:type="spellEnd"/>
      <w:r w:rsidRPr="008F5F32">
        <w:t xml:space="preserve"> container</w:t>
      </w:r>
      <w:bookmarkEnd w:id="14"/>
    </w:p>
    <w:p w14:paraId="3633B632" w14:textId="77777777" w:rsidR="008F5F32" w:rsidRPr="008F5F32" w:rsidRDefault="008F5F32" w:rsidP="007117D2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7117D2">
        <w:rPr>
          <w:b/>
        </w:rPr>
        <w:t>cd</w:t>
      </w:r>
    </w:p>
    <w:p w14:paraId="78E16225" w14:textId="77777777" w:rsidR="008F5F32" w:rsidRPr="008F5F32" w:rsidRDefault="008F5F32" w:rsidP="007117D2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7117D2">
        <w:rPr>
          <w:b/>
        </w:rPr>
        <w:t>bin/stop.sh</w:t>
      </w:r>
    </w:p>
    <w:p w14:paraId="797F184E" w14:textId="77777777" w:rsidR="008F5F32" w:rsidRPr="008F5F32" w:rsidRDefault="008F5F32" w:rsidP="007117D2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</w:t>
      </w:r>
      <w:r w:rsidRPr="007117D2">
        <w:rPr>
          <w:b/>
        </w:rPr>
        <w:t xml:space="preserve"> exit</w:t>
      </w:r>
    </w:p>
    <w:p w14:paraId="1BD453B6" w14:textId="77777777" w:rsidR="008F5F32" w:rsidRPr="008F5F32" w:rsidRDefault="008F5F32" w:rsidP="007117D2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r w:rsidRPr="007117D2">
        <w:rPr>
          <w:b/>
        </w:rPr>
        <w:t>exit</w:t>
      </w:r>
    </w:p>
    <w:p w14:paraId="3B9C2BD5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714A657D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Back at your local shell prompt:</w:t>
      </w:r>
    </w:p>
    <w:p w14:paraId="4E2467D1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65AF9D0F" w14:textId="77777777" w:rsidR="008F5F32" w:rsidRPr="008F5F32" w:rsidRDefault="008F5F32" w:rsidP="007117D2">
      <w:pPr>
        <w:pStyle w:val="ScreenCap"/>
      </w:pPr>
      <w:r w:rsidRPr="008F5F32">
        <w:t xml:space="preserve">$ </w:t>
      </w:r>
      <w:proofErr w:type="spellStart"/>
      <w:proofErr w:type="gramStart"/>
      <w:r w:rsidRPr="007117D2">
        <w:rPr>
          <w:b/>
        </w:rPr>
        <w:t>docker</w:t>
      </w:r>
      <w:proofErr w:type="spellEnd"/>
      <w:proofErr w:type="gramEnd"/>
      <w:r w:rsidRPr="007117D2">
        <w:rPr>
          <w:b/>
        </w:rPr>
        <w:t xml:space="preserve"> stop </w:t>
      </w:r>
      <w:proofErr w:type="spellStart"/>
      <w:r w:rsidRPr="007117D2">
        <w:rPr>
          <w:b/>
        </w:rPr>
        <w:t>vapals</w:t>
      </w:r>
      <w:proofErr w:type="spellEnd"/>
    </w:p>
    <w:p w14:paraId="1D292404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4E575F94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To restart your container and Vista:</w:t>
      </w:r>
    </w:p>
    <w:p w14:paraId="08FA9E77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119DEBB6" w14:textId="77777777" w:rsidR="008F5F32" w:rsidRDefault="008F5F32" w:rsidP="007117D2">
      <w:pPr>
        <w:pStyle w:val="ScreenCap"/>
        <w:rPr>
          <w:b/>
        </w:rPr>
      </w:pPr>
      <w:r w:rsidRPr="008F5F32">
        <w:t xml:space="preserve">$ </w:t>
      </w:r>
      <w:proofErr w:type="spellStart"/>
      <w:proofErr w:type="gramStart"/>
      <w:r w:rsidRPr="007117D2">
        <w:rPr>
          <w:b/>
        </w:rPr>
        <w:t>docker</w:t>
      </w:r>
      <w:proofErr w:type="spellEnd"/>
      <w:proofErr w:type="gramEnd"/>
      <w:r w:rsidRPr="007117D2">
        <w:rPr>
          <w:b/>
        </w:rPr>
        <w:t xml:space="preserve"> start </w:t>
      </w:r>
      <w:proofErr w:type="spellStart"/>
      <w:r w:rsidRPr="007117D2">
        <w:rPr>
          <w:b/>
        </w:rPr>
        <w:t>vapals</w:t>
      </w:r>
      <w:proofErr w:type="spellEnd"/>
    </w:p>
    <w:p w14:paraId="7912ED43" w14:textId="6AEA2C6A" w:rsidR="007117D2" w:rsidRPr="007117D2" w:rsidRDefault="00E72884" w:rsidP="00E72884">
      <w:pPr>
        <w:pStyle w:val="ScreenCap"/>
      </w:pPr>
      <w:r w:rsidRPr="00E72884">
        <w:t xml:space="preserve">$ </w:t>
      </w:r>
      <w:proofErr w:type="spellStart"/>
      <w:proofErr w:type="gramStart"/>
      <w:r w:rsidRPr="00E72884">
        <w:rPr>
          <w:b/>
        </w:rPr>
        <w:t>ssh</w:t>
      </w:r>
      <w:proofErr w:type="spellEnd"/>
      <w:proofErr w:type="gramEnd"/>
      <w:r w:rsidRPr="00E72884">
        <w:rPr>
          <w:b/>
        </w:rPr>
        <w:t xml:space="preserve"> -p 2222 </w:t>
      </w:r>
      <w:proofErr w:type="spellStart"/>
      <w:r w:rsidRPr="00E72884">
        <w:rPr>
          <w:b/>
        </w:rPr>
        <w:t>root@localhost</w:t>
      </w:r>
      <w:proofErr w:type="spellEnd"/>
    </w:p>
    <w:p w14:paraId="72686C99" w14:textId="77777777" w:rsidR="008F5F32" w:rsidRPr="008F5F32" w:rsidRDefault="008F5F32" w:rsidP="00871D3D">
      <w:pPr>
        <w:pStyle w:val="Heading2"/>
      </w:pPr>
      <w:bookmarkStart w:id="15" w:name="_Toc419546702"/>
      <w:r w:rsidRPr="008F5F32">
        <w:t xml:space="preserve">Move files to your </w:t>
      </w:r>
      <w:proofErr w:type="spellStart"/>
      <w:r w:rsidRPr="008F5F32">
        <w:t>Docker</w:t>
      </w:r>
      <w:proofErr w:type="spellEnd"/>
      <w:r w:rsidRPr="008F5F32">
        <w:t xml:space="preserve"> container</w:t>
      </w:r>
      <w:bookmarkEnd w:id="15"/>
    </w:p>
    <w:p w14:paraId="2B1B0E5D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First copy the file into your </w:t>
      </w:r>
      <w:proofErr w:type="spellStart"/>
      <w:r w:rsidRPr="008F5F32">
        <w:t>Docker</w:t>
      </w:r>
      <w:proofErr w:type="spellEnd"/>
      <w:r w:rsidRPr="008F5F32">
        <w:t xml:space="preserve"> container using the "</w:t>
      </w:r>
      <w:proofErr w:type="spellStart"/>
      <w:r w:rsidRPr="008F5F32">
        <w:t>scp</w:t>
      </w:r>
      <w:proofErr w:type="spellEnd"/>
      <w:r w:rsidRPr="008F5F32">
        <w:t>" command.</w:t>
      </w:r>
    </w:p>
    <w:p w14:paraId="4802C519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2D503C94" w14:textId="77777777" w:rsidR="008F5F32" w:rsidRPr="008F5F32" w:rsidRDefault="008F5F32" w:rsidP="008039C7">
      <w:pPr>
        <w:pStyle w:val="ScreenCap"/>
      </w:pPr>
      <w:r w:rsidRPr="008F5F32">
        <w:t xml:space="preserve">$ </w:t>
      </w:r>
      <w:proofErr w:type="spellStart"/>
      <w:proofErr w:type="gramStart"/>
      <w:r w:rsidRPr="008039C7">
        <w:rPr>
          <w:b/>
        </w:rPr>
        <w:t>scp</w:t>
      </w:r>
      <w:proofErr w:type="spellEnd"/>
      <w:proofErr w:type="gramEnd"/>
      <w:r w:rsidRPr="008039C7">
        <w:rPr>
          <w:b/>
        </w:rPr>
        <w:t xml:space="preserve"> -P 2222 </w:t>
      </w:r>
      <w:proofErr w:type="spellStart"/>
      <w:r w:rsidRPr="008039C7">
        <w:rPr>
          <w:b/>
        </w:rPr>
        <w:t>EXAMPLE.m</w:t>
      </w:r>
      <w:proofErr w:type="spellEnd"/>
      <w:r w:rsidRPr="008039C7">
        <w:rPr>
          <w:b/>
        </w:rPr>
        <w:t xml:space="preserve"> </w:t>
      </w:r>
      <w:proofErr w:type="spellStart"/>
      <w:r w:rsidRPr="008039C7">
        <w:rPr>
          <w:b/>
        </w:rPr>
        <w:t>root@localhost</w:t>
      </w:r>
      <w:proofErr w:type="spellEnd"/>
      <w:r w:rsidRPr="008039C7">
        <w:rPr>
          <w:b/>
        </w:rPr>
        <w:t>:/home/</w:t>
      </w:r>
      <w:proofErr w:type="spellStart"/>
      <w:r w:rsidRPr="008039C7">
        <w:rPr>
          <w:b/>
        </w:rPr>
        <w:t>osehra</w:t>
      </w:r>
      <w:proofErr w:type="spellEnd"/>
      <w:r w:rsidRPr="008039C7">
        <w:rPr>
          <w:b/>
        </w:rPr>
        <w:t>/</w:t>
      </w:r>
      <w:proofErr w:type="spellStart"/>
      <w:r w:rsidRPr="008039C7">
        <w:rPr>
          <w:b/>
        </w:rPr>
        <w:t>tmp</w:t>
      </w:r>
      <w:proofErr w:type="spellEnd"/>
    </w:p>
    <w:p w14:paraId="7A30D433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</w:t>
      </w:r>
    </w:p>
    <w:p w14:paraId="3E49B1F2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 xml:space="preserve">The permissions of the file now need to be fixed. Start by logging back into your </w:t>
      </w:r>
      <w:proofErr w:type="spellStart"/>
      <w:r w:rsidRPr="008F5F32">
        <w:t>Docker</w:t>
      </w:r>
      <w:proofErr w:type="spellEnd"/>
      <w:r w:rsidRPr="008F5F32">
        <w:t xml:space="preserve"> container.</w:t>
      </w:r>
    </w:p>
    <w:p w14:paraId="2C3C6FDA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259BB6FE" w14:textId="77777777" w:rsidR="008F5F32" w:rsidRPr="008F5F32" w:rsidRDefault="008F5F32" w:rsidP="008039C7">
      <w:pPr>
        <w:pStyle w:val="ScreenCap"/>
      </w:pPr>
      <w:r w:rsidRPr="008F5F32">
        <w:t xml:space="preserve">$ </w:t>
      </w:r>
      <w:proofErr w:type="spellStart"/>
      <w:proofErr w:type="gramStart"/>
      <w:r w:rsidRPr="008039C7">
        <w:rPr>
          <w:b/>
        </w:rPr>
        <w:t>ssh</w:t>
      </w:r>
      <w:proofErr w:type="spellEnd"/>
      <w:proofErr w:type="gramEnd"/>
      <w:r w:rsidRPr="008039C7">
        <w:rPr>
          <w:b/>
        </w:rPr>
        <w:t xml:space="preserve"> -p 2222 </w:t>
      </w:r>
      <w:proofErr w:type="spellStart"/>
      <w:r w:rsidRPr="008039C7">
        <w:rPr>
          <w:b/>
        </w:rPr>
        <w:t>root@localhost</w:t>
      </w:r>
      <w:proofErr w:type="spellEnd"/>
    </w:p>
    <w:p w14:paraId="76465150" w14:textId="77777777" w:rsidR="00E72884" w:rsidRPr="00E72884" w:rsidRDefault="00E72884" w:rsidP="00E72884">
      <w:pPr>
        <w:pStyle w:val="ScreenCap"/>
      </w:pPr>
      <w:proofErr w:type="spellStart"/>
      <w:proofErr w:type="gramStart"/>
      <w:r w:rsidRPr="00E72884">
        <w:t>root@localhost's</w:t>
      </w:r>
      <w:proofErr w:type="spellEnd"/>
      <w:proofErr w:type="gramEnd"/>
      <w:r w:rsidRPr="00E72884">
        <w:t xml:space="preserve"> password: </w:t>
      </w:r>
      <w:proofErr w:type="spellStart"/>
      <w:r w:rsidRPr="00E72884">
        <w:rPr>
          <w:b/>
          <w:bCs/>
        </w:rPr>
        <w:t>docker</w:t>
      </w:r>
      <w:proofErr w:type="spellEnd"/>
      <w:r w:rsidRPr="00E72884">
        <w:rPr>
          <w:b/>
          <w:bCs/>
        </w:rPr>
        <w:t xml:space="preserve"> </w:t>
      </w:r>
      <w:r w:rsidRPr="00E72884">
        <w:rPr>
          <w:i/>
          <w:iCs/>
        </w:rPr>
        <w:t>note: this won’t show up when you type it</w:t>
      </w:r>
    </w:p>
    <w:p w14:paraId="501A6728" w14:textId="16A33D93" w:rsidR="008F5F32" w:rsidRPr="008F5F32" w:rsidRDefault="008F5F32" w:rsidP="00E72884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proofErr w:type="spellStart"/>
      <w:r w:rsidRPr="008039C7">
        <w:rPr>
          <w:b/>
        </w:rPr>
        <w:t>sudo</w:t>
      </w:r>
      <w:proofErr w:type="spellEnd"/>
      <w:r w:rsidRPr="008039C7">
        <w:rPr>
          <w:b/>
        </w:rPr>
        <w:t xml:space="preserve"> </w:t>
      </w:r>
      <w:proofErr w:type="spellStart"/>
      <w:r w:rsidRPr="008039C7">
        <w:rPr>
          <w:b/>
        </w:rPr>
        <w:t>chown</w:t>
      </w:r>
      <w:proofErr w:type="spellEnd"/>
      <w:r w:rsidRPr="008039C7">
        <w:rPr>
          <w:b/>
        </w:rPr>
        <w:t xml:space="preserve"> </w:t>
      </w:r>
      <w:proofErr w:type="spellStart"/>
      <w:r w:rsidRPr="008039C7">
        <w:rPr>
          <w:b/>
        </w:rPr>
        <w:t>osehra:osehra</w:t>
      </w:r>
      <w:proofErr w:type="spellEnd"/>
      <w:r w:rsidRPr="008039C7">
        <w:rPr>
          <w:b/>
        </w:rPr>
        <w:t xml:space="preserve"> /home/</w:t>
      </w:r>
      <w:proofErr w:type="spellStart"/>
      <w:r w:rsidRPr="008039C7">
        <w:rPr>
          <w:b/>
        </w:rPr>
        <w:t>osehra</w:t>
      </w:r>
      <w:proofErr w:type="spellEnd"/>
      <w:r w:rsidRPr="008039C7">
        <w:rPr>
          <w:b/>
        </w:rPr>
        <w:t>/</w:t>
      </w:r>
      <w:proofErr w:type="spellStart"/>
      <w:r w:rsidRPr="008039C7">
        <w:rPr>
          <w:b/>
        </w:rPr>
        <w:t>tmp</w:t>
      </w:r>
      <w:proofErr w:type="spellEnd"/>
      <w:r w:rsidRPr="008039C7">
        <w:rPr>
          <w:b/>
        </w:rPr>
        <w:t>/</w:t>
      </w:r>
      <w:proofErr w:type="spellStart"/>
      <w:r w:rsidRPr="008039C7">
        <w:rPr>
          <w:b/>
        </w:rPr>
        <w:t>EXAMPLE.m</w:t>
      </w:r>
      <w:proofErr w:type="spellEnd"/>
    </w:p>
    <w:p w14:paraId="1FF4525C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       </w:t>
      </w:r>
    </w:p>
    <w:p w14:paraId="7B084B51" w14:textId="77777777" w:rsidR="008F5F32" w:rsidRPr="008F5F32" w:rsidRDefault="008F5F32" w:rsidP="008F5F32">
      <w:pPr>
        <w:tabs>
          <w:tab w:val="clear" w:pos="720"/>
        </w:tabs>
        <w:spacing w:before="0" w:after="0"/>
      </w:pPr>
      <w:r w:rsidRPr="008F5F32">
        <w:t>Now use the "</w:t>
      </w:r>
      <w:proofErr w:type="spellStart"/>
      <w:r w:rsidRPr="008F5F32">
        <w:t>osehra</w:t>
      </w:r>
      <w:proofErr w:type="spellEnd"/>
      <w:r w:rsidRPr="008F5F32">
        <w:t xml:space="preserve">" command to become the </w:t>
      </w:r>
      <w:proofErr w:type="spellStart"/>
      <w:r w:rsidRPr="008F5F32">
        <w:t>osehra</w:t>
      </w:r>
      <w:proofErr w:type="spellEnd"/>
      <w:r w:rsidRPr="008F5F32">
        <w:t xml:space="preserve"> user and move the file (in this case a routine) to where it belongs.</w:t>
      </w:r>
    </w:p>
    <w:p w14:paraId="083E4F9A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59806D15" w14:textId="77777777" w:rsidR="008F5F32" w:rsidRPr="008F5F32" w:rsidRDefault="008F5F32" w:rsidP="008039C7">
      <w:pPr>
        <w:pStyle w:val="ScreenCap"/>
      </w:pPr>
      <w:r w:rsidRPr="008F5F32">
        <w:t>[</w:t>
      </w:r>
      <w:proofErr w:type="spellStart"/>
      <w:proofErr w:type="gramStart"/>
      <w:r w:rsidRPr="008F5F32">
        <w:t>root@vapals</w:t>
      </w:r>
      <w:proofErr w:type="spellEnd"/>
      <w:proofErr w:type="gramEnd"/>
      <w:r w:rsidRPr="008F5F32">
        <w:t xml:space="preserve"> ~]# </w:t>
      </w:r>
      <w:proofErr w:type="spellStart"/>
      <w:r w:rsidRPr="008039C7">
        <w:rPr>
          <w:b/>
        </w:rPr>
        <w:t>osehra</w:t>
      </w:r>
      <w:proofErr w:type="spellEnd"/>
    </w:p>
    <w:p w14:paraId="2EE5A9ED" w14:textId="77777777" w:rsidR="008F5F32" w:rsidRPr="008F5F32" w:rsidRDefault="008F5F32" w:rsidP="008039C7">
      <w:pPr>
        <w:pStyle w:val="ScreenCap"/>
      </w:pPr>
      <w:r w:rsidRPr="008F5F32">
        <w:t>[</w:t>
      </w:r>
      <w:proofErr w:type="spellStart"/>
      <w:proofErr w:type="gramStart"/>
      <w:r w:rsidRPr="008F5F32">
        <w:t>osehra@vapals</w:t>
      </w:r>
      <w:proofErr w:type="spellEnd"/>
      <w:proofErr w:type="gramEnd"/>
      <w:r w:rsidRPr="008F5F32">
        <w:t xml:space="preserve"> ~]$ </w:t>
      </w:r>
      <w:r w:rsidRPr="008039C7">
        <w:rPr>
          <w:b/>
        </w:rPr>
        <w:t xml:space="preserve">mv </w:t>
      </w:r>
      <w:proofErr w:type="spellStart"/>
      <w:r w:rsidRPr="008039C7">
        <w:rPr>
          <w:b/>
        </w:rPr>
        <w:t>tmp</w:t>
      </w:r>
      <w:proofErr w:type="spellEnd"/>
      <w:r w:rsidRPr="008039C7">
        <w:rPr>
          <w:b/>
        </w:rPr>
        <w:t>/</w:t>
      </w:r>
      <w:proofErr w:type="spellStart"/>
      <w:r w:rsidRPr="008039C7">
        <w:rPr>
          <w:b/>
        </w:rPr>
        <w:t>EXAMPLE.m</w:t>
      </w:r>
      <w:proofErr w:type="spellEnd"/>
      <w:r w:rsidRPr="008039C7">
        <w:rPr>
          <w:b/>
        </w:rPr>
        <w:t xml:space="preserve"> run/routines/</w:t>
      </w:r>
    </w:p>
    <w:p w14:paraId="3BB4C722" w14:textId="77777777" w:rsidR="008F5F32" w:rsidRPr="008F5F32" w:rsidRDefault="008F5F32" w:rsidP="008F5F32">
      <w:pPr>
        <w:tabs>
          <w:tab w:val="clear" w:pos="720"/>
        </w:tabs>
        <w:spacing w:before="0" w:after="0"/>
      </w:pPr>
    </w:p>
    <w:p w14:paraId="41526E2B" w14:textId="77777777" w:rsidR="00E529DB" w:rsidRDefault="00E529DB">
      <w:pPr>
        <w:tabs>
          <w:tab w:val="clear" w:pos="720"/>
        </w:tabs>
        <w:spacing w:before="0" w:after="0"/>
      </w:pPr>
      <w:r>
        <w:br w:type="page"/>
      </w:r>
    </w:p>
    <w:p w14:paraId="12593254" w14:textId="77777777" w:rsidR="00E529DB" w:rsidRDefault="00E529DB" w:rsidP="00E529DB">
      <w:pPr>
        <w:pStyle w:val="Heading1"/>
      </w:pPr>
      <w:bookmarkStart w:id="16" w:name="_Toc419546703"/>
      <w:r>
        <w:t>Release Notes</w:t>
      </w:r>
      <w:bookmarkEnd w:id="16"/>
    </w:p>
    <w:p w14:paraId="02EC77AB" w14:textId="77777777" w:rsidR="00E529DB" w:rsidRPr="00E529DB" w:rsidRDefault="00E529DB" w:rsidP="00E529DB">
      <w:r w:rsidRPr="00E529DB">
        <w:t>Although this is the first version of the Screen Application Management: IELCAP (SAMI) software available for Vista, it has been designated as version 18.0. This is to acknowledge the 17 years of work and real-world experience the IELCAP team put into the underlying protocols.</w:t>
      </w:r>
    </w:p>
    <w:p w14:paraId="44B7829C" w14:textId="77777777" w:rsidR="00E529DB" w:rsidRPr="00E529DB" w:rsidRDefault="00E529DB" w:rsidP="00E529DB">
      <w:r w:rsidRPr="00E529DB">
        <w:t>SAMI Version 18.0 features:</w:t>
      </w:r>
    </w:p>
    <w:p w14:paraId="4F1A69F3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a</w:t>
      </w:r>
      <w:proofErr w:type="gramEnd"/>
      <w:r w:rsidRPr="00E529DB">
        <w:t xml:space="preserve"> web-based interface with a modern look and feel</w:t>
      </w:r>
    </w:p>
    <w:p w14:paraId="435F6080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scalable</w:t>
      </w:r>
      <w:proofErr w:type="gramEnd"/>
      <w:r w:rsidRPr="00E529DB">
        <w:t xml:space="preserve"> screens that work with any size device</w:t>
      </w:r>
    </w:p>
    <w:p w14:paraId="3D05E471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choice</w:t>
      </w:r>
      <w:proofErr w:type="gramEnd"/>
      <w:r w:rsidRPr="00E529DB">
        <w:t xml:space="preserve"> of IELCAP or Lung-RADS score</w:t>
      </w:r>
    </w:p>
    <w:p w14:paraId="2619AA01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a</w:t>
      </w:r>
      <w:proofErr w:type="gramEnd"/>
      <w:r w:rsidRPr="00E529DB">
        <w:t xml:space="preserve"> case-management screen unique to each patient</w:t>
      </w:r>
    </w:p>
    <w:p w14:paraId="419BB1DE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integration</w:t>
      </w:r>
      <w:proofErr w:type="gramEnd"/>
      <w:r w:rsidRPr="00E529DB">
        <w:t xml:space="preserve"> with CPRS and Vista</w:t>
      </w:r>
    </w:p>
    <w:p w14:paraId="0D0372C2" w14:textId="77777777" w:rsidR="00E529DB" w:rsidRPr="00E529DB" w:rsidRDefault="00E529DB" w:rsidP="00E529DB">
      <w:pPr>
        <w:numPr>
          <w:ilvl w:val="0"/>
          <w:numId w:val="1"/>
        </w:numPr>
        <w:tabs>
          <w:tab w:val="left" w:pos="720"/>
        </w:tabs>
      </w:pPr>
      <w:proofErr w:type="gramStart"/>
      <w:r w:rsidRPr="00E529DB">
        <w:t>customized</w:t>
      </w:r>
      <w:proofErr w:type="gramEnd"/>
      <w:r w:rsidRPr="00E529DB">
        <w:t xml:space="preserve"> for VA workflows based on feedback from clinicians</w:t>
      </w:r>
    </w:p>
    <w:p w14:paraId="58563F89" w14:textId="77777777" w:rsidR="00E529DB" w:rsidRPr="00E529DB" w:rsidRDefault="00E529DB" w:rsidP="00E529DB">
      <w:r w:rsidRPr="00E529DB">
        <w:t>For a complete explanation of the software and its use, please see the User Manual.</w:t>
      </w:r>
    </w:p>
    <w:p w14:paraId="7FD05A69" w14:textId="77777777" w:rsidR="00E529DB" w:rsidRPr="00E529DB" w:rsidRDefault="00E529DB" w:rsidP="00E529DB"/>
    <w:sectPr w:rsidR="00E529DB" w:rsidRPr="00E529DB" w:rsidSect="00794509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6D14C" w14:textId="77777777" w:rsidR="00D45787" w:rsidRDefault="00D45787" w:rsidP="001847F1">
      <w:pPr>
        <w:spacing w:before="0" w:after="0"/>
      </w:pPr>
      <w:r>
        <w:separator/>
      </w:r>
    </w:p>
  </w:endnote>
  <w:endnote w:type="continuationSeparator" w:id="0">
    <w:p w14:paraId="070A9D1B" w14:textId="77777777" w:rsidR="00D45787" w:rsidRDefault="00D45787" w:rsidP="001847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D9CF7" w14:textId="77777777" w:rsidR="00D45787" w:rsidRDefault="00D45787" w:rsidP="007945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9A4255" w14:textId="2B8E0708" w:rsidR="00D45787" w:rsidRDefault="00D45787">
    <w:pPr>
      <w:pStyle w:val="Footer"/>
    </w:pPr>
    <w:sdt>
      <w:sdtPr>
        <w:id w:val="969400743"/>
        <w:placeholder>
          <w:docPart w:val="3869369187117148BEFEE5D932DC247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B58C1C723000CA4AB94EDD0A5792CC1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6E9F515BAA06564CA4ED55F298D0699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B268" w14:textId="77777777" w:rsidR="00D45787" w:rsidRDefault="00D45787" w:rsidP="007945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1BB">
      <w:rPr>
        <w:rStyle w:val="PageNumber"/>
        <w:noProof/>
      </w:rPr>
      <w:t>5</w:t>
    </w:r>
    <w:r>
      <w:rPr>
        <w:rStyle w:val="PageNumber"/>
      </w:rPr>
      <w:fldChar w:fldCharType="end"/>
    </w:r>
  </w:p>
  <w:p w14:paraId="13852852" w14:textId="5C0125FE" w:rsidR="00D45787" w:rsidRDefault="00D45787">
    <w:pPr>
      <w:pStyle w:val="Footer"/>
    </w:pPr>
    <w:r>
      <w:t>VAPALS-ELCAP 18.0 Install/Release</w:t>
    </w:r>
    <w:r>
      <w:ptab w:relativeTo="margin" w:alignment="center" w:leader="none"/>
    </w:r>
    <w:r>
      <w:ptab w:relativeTo="margin" w:alignment="right" w:leader="none"/>
    </w:r>
    <w:r>
      <w:t>May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960B5" w14:textId="77777777" w:rsidR="00D45787" w:rsidRDefault="00D45787" w:rsidP="001847F1">
      <w:pPr>
        <w:spacing w:before="0" w:after="0"/>
      </w:pPr>
      <w:r>
        <w:separator/>
      </w:r>
    </w:p>
  </w:footnote>
  <w:footnote w:type="continuationSeparator" w:id="0">
    <w:p w14:paraId="272E7D99" w14:textId="77777777" w:rsidR="00D45787" w:rsidRDefault="00D45787" w:rsidP="001847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26BE7"/>
    <w:multiLevelType w:val="multilevel"/>
    <w:tmpl w:val="7C9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DB"/>
    <w:rsid w:val="00055701"/>
    <w:rsid w:val="001847F1"/>
    <w:rsid w:val="001F045B"/>
    <w:rsid w:val="00207707"/>
    <w:rsid w:val="00246593"/>
    <w:rsid w:val="00264C73"/>
    <w:rsid w:val="002A6A7D"/>
    <w:rsid w:val="002C556E"/>
    <w:rsid w:val="0030302B"/>
    <w:rsid w:val="0034660D"/>
    <w:rsid w:val="0037182C"/>
    <w:rsid w:val="00391CE4"/>
    <w:rsid w:val="00394D4E"/>
    <w:rsid w:val="004D16D6"/>
    <w:rsid w:val="004E5A2D"/>
    <w:rsid w:val="005255F1"/>
    <w:rsid w:val="005912DC"/>
    <w:rsid w:val="005A07E4"/>
    <w:rsid w:val="005E365A"/>
    <w:rsid w:val="007117D2"/>
    <w:rsid w:val="00713996"/>
    <w:rsid w:val="00774840"/>
    <w:rsid w:val="00794509"/>
    <w:rsid w:val="007C5A4D"/>
    <w:rsid w:val="008039C7"/>
    <w:rsid w:val="00871D3D"/>
    <w:rsid w:val="008F5F32"/>
    <w:rsid w:val="00924C9C"/>
    <w:rsid w:val="00940EE8"/>
    <w:rsid w:val="009419F9"/>
    <w:rsid w:val="0095622C"/>
    <w:rsid w:val="009F1496"/>
    <w:rsid w:val="00B91B4A"/>
    <w:rsid w:val="00BA77AB"/>
    <w:rsid w:val="00C355B1"/>
    <w:rsid w:val="00C75E93"/>
    <w:rsid w:val="00C91837"/>
    <w:rsid w:val="00CD4863"/>
    <w:rsid w:val="00D434BF"/>
    <w:rsid w:val="00D45787"/>
    <w:rsid w:val="00DF41BB"/>
    <w:rsid w:val="00DF57BA"/>
    <w:rsid w:val="00E529DB"/>
    <w:rsid w:val="00E72884"/>
    <w:rsid w:val="00EC363B"/>
    <w:rsid w:val="00EC39F4"/>
    <w:rsid w:val="00F13921"/>
    <w:rsid w:val="00F37C74"/>
    <w:rsid w:val="00F84DDE"/>
    <w:rsid w:val="00F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26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4A"/>
    <w:pPr>
      <w:tabs>
        <w:tab w:val="left" w:pos="720"/>
      </w:tabs>
      <w:spacing w:before="120" w:after="120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B91B4A"/>
    <w:pPr>
      <w:keepNext/>
      <w:keepLines/>
      <w:spacing w:after="120"/>
      <w:ind w:left="720" w:hanging="720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91B4A"/>
    <w:pPr>
      <w:keepNext/>
      <w:keepLines/>
      <w:tabs>
        <w:tab w:val="left" w:pos="907"/>
      </w:tabs>
      <w:spacing w:before="120" w:after="120"/>
      <w:ind w:left="907" w:hanging="907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91B4A"/>
    <w:pPr>
      <w:keepNext/>
      <w:keepLines/>
      <w:tabs>
        <w:tab w:val="left" w:pos="1080"/>
      </w:tabs>
      <w:spacing w:after="120"/>
      <w:ind w:left="1080" w:hanging="108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4E5A2D"/>
    <w:pPr>
      <w:keepNext/>
      <w:keepLines/>
      <w:tabs>
        <w:tab w:val="left" w:pos="1080"/>
      </w:tabs>
      <w:spacing w:before="120" w:after="120"/>
      <w:ind w:left="1080" w:hanging="1080"/>
      <w:outlineLvl w:val="3"/>
    </w:pPr>
    <w:rPr>
      <w:rFonts w:ascii="Arial" w:eastAsiaTheme="majorEastAsia" w:hAnsi="Arial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4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B4A"/>
    <w:rPr>
      <w:rFonts w:ascii="Arial" w:eastAsiaTheme="majorEastAsia" w:hAnsi="Arial" w:cstheme="majorBidi"/>
      <w:b/>
      <w:bCs/>
      <w:sz w:val="32"/>
      <w:szCs w:val="26"/>
    </w:rPr>
  </w:style>
  <w:style w:type="paragraph" w:styleId="Title">
    <w:name w:val="Title"/>
    <w:next w:val="Normal"/>
    <w:link w:val="TitleChar"/>
    <w:uiPriority w:val="10"/>
    <w:qFormat/>
    <w:rsid w:val="00B91B4A"/>
    <w:pPr>
      <w:keepNext/>
      <w:keepLines/>
      <w:pBdr>
        <w:bottom w:val="single" w:sz="8" w:space="4" w:color="4F81BD" w:themeColor="accent1"/>
      </w:pBdr>
      <w:spacing w:after="360"/>
      <w:contextualSpacing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91B4A"/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aliases w:val="Title 2"/>
    <w:next w:val="Normal"/>
    <w:link w:val="SubtitleChar"/>
    <w:uiPriority w:val="11"/>
    <w:qFormat/>
    <w:rsid w:val="00B91B4A"/>
    <w:pPr>
      <w:numPr>
        <w:ilvl w:val="1"/>
      </w:numPr>
      <w:spacing w:after="360"/>
      <w:jc w:val="center"/>
    </w:pPr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B91B4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2D"/>
    <w:rPr>
      <w:rFonts w:ascii="Arial" w:eastAsiaTheme="majorEastAsia" w:hAnsi="Arial" w:cstheme="majorBidi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91B4A"/>
    <w:rPr>
      <w:rFonts w:ascii="Arial" w:eastAsiaTheme="majorEastAsia" w:hAnsi="Arial" w:cstheme="majorBidi"/>
      <w:b/>
      <w:bCs/>
      <w:sz w:val="28"/>
    </w:rPr>
  </w:style>
  <w:style w:type="paragraph" w:styleId="Caption">
    <w:name w:val="caption"/>
    <w:next w:val="Normal"/>
    <w:uiPriority w:val="35"/>
    <w:unhideWhenUsed/>
    <w:qFormat/>
    <w:rsid w:val="00B91B4A"/>
    <w:pPr>
      <w:spacing w:before="120" w:after="60"/>
    </w:pPr>
    <w:rPr>
      <w:rFonts w:ascii="Arial" w:hAnsi="Arial"/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7F1"/>
    <w:pPr>
      <w:tabs>
        <w:tab w:val="clear" w:pos="72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47F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47F1"/>
    <w:pPr>
      <w:tabs>
        <w:tab w:val="clear" w:pos="72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47F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47F1"/>
  </w:style>
  <w:style w:type="paragraph" w:customStyle="1" w:styleId="ScreenCap">
    <w:name w:val="Screen Cap"/>
    <w:next w:val="Normal"/>
    <w:qFormat/>
    <w:rsid w:val="00940EE8"/>
    <w:rPr>
      <w:rFonts w:ascii="Courier" w:hAnsi="Courier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E93"/>
    <w:pPr>
      <w:spacing w:before="0"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E93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8F5F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F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94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94509"/>
    <w:pPr>
      <w:widowControl w:val="0"/>
      <w:tabs>
        <w:tab w:val="clear" w:pos="720"/>
      </w:tabs>
      <w:autoSpaceDE w:val="0"/>
      <w:autoSpaceDN w:val="0"/>
      <w:spacing w:before="0" w:after="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450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50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0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5701"/>
    <w:pPr>
      <w:spacing w:before="480" w:after="0" w:line="276" w:lineRule="auto"/>
      <w:ind w:left="0" w:firstLine="0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5701"/>
    <w:pPr>
      <w:tabs>
        <w:tab w:val="clear" w:pos="720"/>
      </w:tabs>
      <w:spacing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55701"/>
    <w:pPr>
      <w:tabs>
        <w:tab w:val="clear" w:pos="720"/>
      </w:tabs>
      <w:spacing w:before="0" w:after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5701"/>
    <w:pPr>
      <w:tabs>
        <w:tab w:val="clear" w:pos="720"/>
      </w:tabs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4A"/>
    <w:pPr>
      <w:tabs>
        <w:tab w:val="left" w:pos="720"/>
      </w:tabs>
      <w:spacing w:before="120" w:after="120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B91B4A"/>
    <w:pPr>
      <w:keepNext/>
      <w:keepLines/>
      <w:spacing w:after="120"/>
      <w:ind w:left="720" w:hanging="720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91B4A"/>
    <w:pPr>
      <w:keepNext/>
      <w:keepLines/>
      <w:tabs>
        <w:tab w:val="left" w:pos="907"/>
      </w:tabs>
      <w:spacing w:before="120" w:after="120"/>
      <w:ind w:left="907" w:hanging="907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91B4A"/>
    <w:pPr>
      <w:keepNext/>
      <w:keepLines/>
      <w:tabs>
        <w:tab w:val="left" w:pos="1080"/>
      </w:tabs>
      <w:spacing w:after="120"/>
      <w:ind w:left="1080" w:hanging="108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4E5A2D"/>
    <w:pPr>
      <w:keepNext/>
      <w:keepLines/>
      <w:tabs>
        <w:tab w:val="left" w:pos="1080"/>
      </w:tabs>
      <w:spacing w:before="120" w:after="120"/>
      <w:ind w:left="1080" w:hanging="1080"/>
      <w:outlineLvl w:val="3"/>
    </w:pPr>
    <w:rPr>
      <w:rFonts w:ascii="Arial" w:eastAsiaTheme="majorEastAsia" w:hAnsi="Arial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4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B4A"/>
    <w:rPr>
      <w:rFonts w:ascii="Arial" w:eastAsiaTheme="majorEastAsia" w:hAnsi="Arial" w:cstheme="majorBidi"/>
      <w:b/>
      <w:bCs/>
      <w:sz w:val="32"/>
      <w:szCs w:val="26"/>
    </w:rPr>
  </w:style>
  <w:style w:type="paragraph" w:styleId="Title">
    <w:name w:val="Title"/>
    <w:next w:val="Normal"/>
    <w:link w:val="TitleChar"/>
    <w:uiPriority w:val="10"/>
    <w:qFormat/>
    <w:rsid w:val="00B91B4A"/>
    <w:pPr>
      <w:keepNext/>
      <w:keepLines/>
      <w:pBdr>
        <w:bottom w:val="single" w:sz="8" w:space="4" w:color="4F81BD" w:themeColor="accent1"/>
      </w:pBdr>
      <w:spacing w:after="360"/>
      <w:contextualSpacing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91B4A"/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aliases w:val="Title 2"/>
    <w:next w:val="Normal"/>
    <w:link w:val="SubtitleChar"/>
    <w:uiPriority w:val="11"/>
    <w:qFormat/>
    <w:rsid w:val="00B91B4A"/>
    <w:pPr>
      <w:numPr>
        <w:ilvl w:val="1"/>
      </w:numPr>
      <w:spacing w:after="360"/>
      <w:jc w:val="center"/>
    </w:pPr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B91B4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2D"/>
    <w:rPr>
      <w:rFonts w:ascii="Arial" w:eastAsiaTheme="majorEastAsia" w:hAnsi="Arial" w:cstheme="majorBidi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91B4A"/>
    <w:rPr>
      <w:rFonts w:ascii="Arial" w:eastAsiaTheme="majorEastAsia" w:hAnsi="Arial" w:cstheme="majorBidi"/>
      <w:b/>
      <w:bCs/>
      <w:sz w:val="28"/>
    </w:rPr>
  </w:style>
  <w:style w:type="paragraph" w:styleId="Caption">
    <w:name w:val="caption"/>
    <w:next w:val="Normal"/>
    <w:uiPriority w:val="35"/>
    <w:unhideWhenUsed/>
    <w:qFormat/>
    <w:rsid w:val="00B91B4A"/>
    <w:pPr>
      <w:spacing w:before="120" w:after="60"/>
    </w:pPr>
    <w:rPr>
      <w:rFonts w:ascii="Arial" w:hAnsi="Arial"/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7F1"/>
    <w:pPr>
      <w:tabs>
        <w:tab w:val="clear" w:pos="72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47F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47F1"/>
    <w:pPr>
      <w:tabs>
        <w:tab w:val="clear" w:pos="72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47F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47F1"/>
  </w:style>
  <w:style w:type="paragraph" w:customStyle="1" w:styleId="ScreenCap">
    <w:name w:val="Screen Cap"/>
    <w:next w:val="Normal"/>
    <w:qFormat/>
    <w:rsid w:val="00940EE8"/>
    <w:rPr>
      <w:rFonts w:ascii="Courier" w:hAnsi="Courier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5E93"/>
    <w:pPr>
      <w:spacing w:before="0"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5E93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8F5F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F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94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94509"/>
    <w:pPr>
      <w:widowControl w:val="0"/>
      <w:tabs>
        <w:tab w:val="clear" w:pos="720"/>
      </w:tabs>
      <w:autoSpaceDE w:val="0"/>
      <w:autoSpaceDN w:val="0"/>
      <w:spacing w:before="0" w:after="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450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50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0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5701"/>
    <w:pPr>
      <w:spacing w:before="480" w:after="0" w:line="276" w:lineRule="auto"/>
      <w:ind w:left="0" w:firstLine="0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5701"/>
    <w:pPr>
      <w:tabs>
        <w:tab w:val="clear" w:pos="720"/>
      </w:tabs>
      <w:spacing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55701"/>
    <w:pPr>
      <w:tabs>
        <w:tab w:val="clear" w:pos="720"/>
      </w:tabs>
      <w:spacing w:before="0" w:after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5701"/>
    <w:pPr>
      <w:tabs>
        <w:tab w:val="clear" w:pos="720"/>
      </w:tabs>
      <w:spacing w:before="0"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701"/>
    <w:pPr>
      <w:tabs>
        <w:tab w:val="clear" w:pos="720"/>
      </w:tabs>
      <w:spacing w:before="0"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gif"/><Relationship Id="rId14" Type="http://schemas.openxmlformats.org/officeDocument/2006/relationships/footer" Target="footer1.xml"/><Relationship Id="rId15" Type="http://schemas.openxmlformats.org/officeDocument/2006/relationships/hyperlink" Target="https://download.docker.com/mac/stable/Docker.dmg" TargetMode="External"/><Relationship Id="rId16" Type="http://schemas.openxmlformats.org/officeDocument/2006/relationships/hyperlink" Target="https://docs.docker.com/engine/installation/linux/docker-ce/ubuntu/" TargetMode="External"/><Relationship Id="rId17" Type="http://schemas.openxmlformats.org/officeDocument/2006/relationships/hyperlink" Target="https://hub.docker.com/editions/community/docker-ce-desktop-windows" TargetMode="External"/><Relationship Id="rId18" Type="http://schemas.openxmlformats.org/officeDocument/2006/relationships/hyperlink" Target="http://localhost:9080/vapals" TargetMode="Externa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hyice:Library:Application%20Support:Microsoft:Office:User%20Templates:My%20Templates:VA%20Stand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9369187117148BEFEE5D932DC2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4B4BC-010D-4D4E-9758-F813DA477C54}"/>
      </w:docPartPr>
      <w:docPartBody>
        <w:p w:rsidR="00011EE7" w:rsidRDefault="00011EE7" w:rsidP="00011EE7">
          <w:pPr>
            <w:pStyle w:val="3869369187117148BEFEE5D932DC2478"/>
          </w:pPr>
          <w:r>
            <w:t>[Type text]</w:t>
          </w:r>
        </w:p>
      </w:docPartBody>
    </w:docPart>
    <w:docPart>
      <w:docPartPr>
        <w:name w:val="B58C1C723000CA4AB94EDD0A5792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A5F1-F173-3642-A931-F640F26C8507}"/>
      </w:docPartPr>
      <w:docPartBody>
        <w:p w:rsidR="00011EE7" w:rsidRDefault="00011EE7" w:rsidP="00011EE7">
          <w:pPr>
            <w:pStyle w:val="B58C1C723000CA4AB94EDD0A5792CC1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68"/>
    <w:rsid w:val="00011EE7"/>
    <w:rsid w:val="007034B6"/>
    <w:rsid w:val="008566E7"/>
    <w:rsid w:val="008C0E68"/>
    <w:rsid w:val="008C2020"/>
    <w:rsid w:val="00F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929EFA1BE2541A99C5346B5E58386">
    <w:name w:val="D1D929EFA1BE2541A99C5346B5E58386"/>
  </w:style>
  <w:style w:type="paragraph" w:customStyle="1" w:styleId="1F7F95680E03E542A9C584EBA799050A">
    <w:name w:val="1F7F95680E03E542A9C584EBA799050A"/>
  </w:style>
  <w:style w:type="paragraph" w:customStyle="1" w:styleId="151B0F6C8C22F54FA6BEB5504CA7B786">
    <w:name w:val="151B0F6C8C22F54FA6BEB5504CA7B786"/>
  </w:style>
  <w:style w:type="paragraph" w:customStyle="1" w:styleId="67AD072F20DD5149B725ABDEC924EA3E">
    <w:name w:val="67AD072F20DD5149B725ABDEC924EA3E"/>
    <w:rsid w:val="00011EE7"/>
  </w:style>
  <w:style w:type="paragraph" w:customStyle="1" w:styleId="89A80D93BAC67A48B938C7C73F357C46">
    <w:name w:val="89A80D93BAC67A48B938C7C73F357C46"/>
    <w:rsid w:val="00011EE7"/>
  </w:style>
  <w:style w:type="paragraph" w:customStyle="1" w:styleId="A4E604E190D4FC4DB351AAA072A19254">
    <w:name w:val="A4E604E190D4FC4DB351AAA072A19254"/>
    <w:rsid w:val="00011EE7"/>
  </w:style>
  <w:style w:type="paragraph" w:customStyle="1" w:styleId="872769665E40874C8E26903B19378CFB">
    <w:name w:val="872769665E40874C8E26903B19378CFB"/>
    <w:rsid w:val="00011EE7"/>
  </w:style>
  <w:style w:type="paragraph" w:customStyle="1" w:styleId="CF34BAC1470B9D4B9FD2B47BD9F1C39B">
    <w:name w:val="CF34BAC1470B9D4B9FD2B47BD9F1C39B"/>
    <w:rsid w:val="00011EE7"/>
  </w:style>
  <w:style w:type="paragraph" w:customStyle="1" w:styleId="DC66D5D5A490E74398C561753CFCE9B8">
    <w:name w:val="DC66D5D5A490E74398C561753CFCE9B8"/>
    <w:rsid w:val="00011EE7"/>
  </w:style>
  <w:style w:type="paragraph" w:customStyle="1" w:styleId="3869369187117148BEFEE5D932DC2478">
    <w:name w:val="3869369187117148BEFEE5D932DC2478"/>
    <w:rsid w:val="00011EE7"/>
  </w:style>
  <w:style w:type="paragraph" w:customStyle="1" w:styleId="B58C1C723000CA4AB94EDD0A5792CC1B">
    <w:name w:val="B58C1C723000CA4AB94EDD0A5792CC1B"/>
    <w:rsid w:val="00011EE7"/>
  </w:style>
  <w:style w:type="paragraph" w:customStyle="1" w:styleId="6E9F515BAA06564CA4ED55F298D0699A">
    <w:name w:val="6E9F515BAA06564CA4ED55F298D0699A"/>
    <w:rsid w:val="00011EE7"/>
  </w:style>
  <w:style w:type="paragraph" w:customStyle="1" w:styleId="A619CB1A83122949A703ED5EE5BD0559">
    <w:name w:val="A619CB1A83122949A703ED5EE5BD0559"/>
    <w:rsid w:val="00011EE7"/>
  </w:style>
  <w:style w:type="paragraph" w:customStyle="1" w:styleId="C3E2909F625CBF498706BE27759AC312">
    <w:name w:val="C3E2909F625CBF498706BE27759AC312"/>
    <w:rsid w:val="00011EE7"/>
  </w:style>
  <w:style w:type="paragraph" w:customStyle="1" w:styleId="C14D6BA80B1A564D9DC0975C21DB7EF1">
    <w:name w:val="C14D6BA80B1A564D9DC0975C21DB7EF1"/>
    <w:rsid w:val="00011E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929EFA1BE2541A99C5346B5E58386">
    <w:name w:val="D1D929EFA1BE2541A99C5346B5E58386"/>
  </w:style>
  <w:style w:type="paragraph" w:customStyle="1" w:styleId="1F7F95680E03E542A9C584EBA799050A">
    <w:name w:val="1F7F95680E03E542A9C584EBA799050A"/>
  </w:style>
  <w:style w:type="paragraph" w:customStyle="1" w:styleId="151B0F6C8C22F54FA6BEB5504CA7B786">
    <w:name w:val="151B0F6C8C22F54FA6BEB5504CA7B786"/>
  </w:style>
  <w:style w:type="paragraph" w:customStyle="1" w:styleId="67AD072F20DD5149B725ABDEC924EA3E">
    <w:name w:val="67AD072F20DD5149B725ABDEC924EA3E"/>
    <w:rsid w:val="00011EE7"/>
  </w:style>
  <w:style w:type="paragraph" w:customStyle="1" w:styleId="89A80D93BAC67A48B938C7C73F357C46">
    <w:name w:val="89A80D93BAC67A48B938C7C73F357C46"/>
    <w:rsid w:val="00011EE7"/>
  </w:style>
  <w:style w:type="paragraph" w:customStyle="1" w:styleId="A4E604E190D4FC4DB351AAA072A19254">
    <w:name w:val="A4E604E190D4FC4DB351AAA072A19254"/>
    <w:rsid w:val="00011EE7"/>
  </w:style>
  <w:style w:type="paragraph" w:customStyle="1" w:styleId="872769665E40874C8E26903B19378CFB">
    <w:name w:val="872769665E40874C8E26903B19378CFB"/>
    <w:rsid w:val="00011EE7"/>
  </w:style>
  <w:style w:type="paragraph" w:customStyle="1" w:styleId="CF34BAC1470B9D4B9FD2B47BD9F1C39B">
    <w:name w:val="CF34BAC1470B9D4B9FD2B47BD9F1C39B"/>
    <w:rsid w:val="00011EE7"/>
  </w:style>
  <w:style w:type="paragraph" w:customStyle="1" w:styleId="DC66D5D5A490E74398C561753CFCE9B8">
    <w:name w:val="DC66D5D5A490E74398C561753CFCE9B8"/>
    <w:rsid w:val="00011EE7"/>
  </w:style>
  <w:style w:type="paragraph" w:customStyle="1" w:styleId="3869369187117148BEFEE5D932DC2478">
    <w:name w:val="3869369187117148BEFEE5D932DC2478"/>
    <w:rsid w:val="00011EE7"/>
  </w:style>
  <w:style w:type="paragraph" w:customStyle="1" w:styleId="B58C1C723000CA4AB94EDD0A5792CC1B">
    <w:name w:val="B58C1C723000CA4AB94EDD0A5792CC1B"/>
    <w:rsid w:val="00011EE7"/>
  </w:style>
  <w:style w:type="paragraph" w:customStyle="1" w:styleId="6E9F515BAA06564CA4ED55F298D0699A">
    <w:name w:val="6E9F515BAA06564CA4ED55F298D0699A"/>
    <w:rsid w:val="00011EE7"/>
  </w:style>
  <w:style w:type="paragraph" w:customStyle="1" w:styleId="A619CB1A83122949A703ED5EE5BD0559">
    <w:name w:val="A619CB1A83122949A703ED5EE5BD0559"/>
    <w:rsid w:val="00011EE7"/>
  </w:style>
  <w:style w:type="paragraph" w:customStyle="1" w:styleId="C3E2909F625CBF498706BE27759AC312">
    <w:name w:val="C3E2909F625CBF498706BE27759AC312"/>
    <w:rsid w:val="00011EE7"/>
  </w:style>
  <w:style w:type="paragraph" w:customStyle="1" w:styleId="C14D6BA80B1A564D9DC0975C21DB7EF1">
    <w:name w:val="C14D6BA80B1A564D9DC0975C21DB7EF1"/>
    <w:rsid w:val="00011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ECD5B26-377D-C243-93C3-A512B31D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 Standards.dotx</Template>
  <TotalTime>0</TotalTime>
  <Pages>8</Pages>
  <Words>1330</Words>
  <Characters>7586</Characters>
  <Application>Microsoft Macintosh Word</Application>
  <DocSecurity>0</DocSecurity>
  <Lines>63</Lines>
  <Paragraphs>17</Paragraphs>
  <ScaleCrop>false</ScaleCrop>
  <Company>VISTA Expertise Network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Ice</dc:creator>
  <cp:keywords/>
  <dc:description/>
  <cp:lastModifiedBy>Kathy Ice</cp:lastModifiedBy>
  <cp:revision>2</cp:revision>
  <dcterms:created xsi:type="dcterms:W3CDTF">2019-05-15T20:36:00Z</dcterms:created>
  <dcterms:modified xsi:type="dcterms:W3CDTF">2019-05-15T20:36:00Z</dcterms:modified>
</cp:coreProperties>
</file>